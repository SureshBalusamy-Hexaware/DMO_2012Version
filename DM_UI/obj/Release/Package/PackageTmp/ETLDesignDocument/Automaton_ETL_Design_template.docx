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730" w:rsidRPr="009E113F" w:rsidRDefault="00F22730">
      <w:pPr>
        <w:rPr>
          <w:rFonts w:ascii="Arial" w:hAnsi="Arial" w:cs="Arial"/>
        </w:rPr>
      </w:pPr>
    </w:p>
    <w:p w:rsidR="00F22730" w:rsidRPr="009E113F" w:rsidRDefault="00F22730">
      <w:pPr>
        <w:rPr>
          <w:rFonts w:ascii="Arial" w:hAnsi="Arial" w:cs="Arial"/>
        </w:rPr>
      </w:pPr>
    </w:p>
    <w:p w:rsidR="00A00F16" w:rsidRPr="009E113F" w:rsidRDefault="00A00F16" w:rsidP="00A00F16">
      <w:pPr>
        <w:rPr>
          <w:rFonts w:ascii="Arial" w:hAnsi="Arial" w:cs="Arial"/>
        </w:rPr>
      </w:pPr>
    </w:p>
    <w:p w:rsidR="00A00F16" w:rsidRPr="009E113F" w:rsidRDefault="00A00F16" w:rsidP="00A00F16">
      <w:pPr>
        <w:rPr>
          <w:rFonts w:ascii="Arial" w:hAnsi="Arial" w:cs="Arial"/>
        </w:rPr>
      </w:pPr>
    </w:p>
    <w:p w:rsidR="00A00F16" w:rsidRPr="009E113F" w:rsidRDefault="00A00F16" w:rsidP="00A00F16">
      <w:pPr>
        <w:pStyle w:val="BoxedTitleNbrshaded"/>
        <w:framePr w:hSpace="0" w:wrap="auto" w:vAnchor="margin"/>
        <w:shd w:val="pct15" w:color="auto" w:fill="auto"/>
        <w:spacing w:before="0" w:after="0" w:line="240" w:lineRule="auto"/>
        <w:ind w:right="144"/>
        <w:jc w:val="center"/>
        <w:rPr>
          <w:rFonts w:ascii="Arial" w:hAnsi="Arial" w:cs="Arial"/>
          <w:sz w:val="32"/>
        </w:rPr>
      </w:pPr>
    </w:p>
    <w:p w:rsidR="00A00F16" w:rsidRPr="009E113F" w:rsidRDefault="00A00F16" w:rsidP="00A00F16">
      <w:pPr>
        <w:pStyle w:val="BoxedTitleNbrshaded"/>
        <w:framePr w:hSpace="0" w:wrap="auto" w:vAnchor="margin"/>
        <w:shd w:val="pct15" w:color="auto" w:fill="auto"/>
        <w:spacing w:before="0" w:after="0" w:line="240" w:lineRule="auto"/>
        <w:ind w:right="144"/>
        <w:jc w:val="center"/>
        <w:rPr>
          <w:rFonts w:ascii="Arial" w:hAnsi="Arial" w:cs="Arial"/>
        </w:rPr>
      </w:pPr>
      <w:r w:rsidRPr="009E113F">
        <w:rPr>
          <w:rFonts w:ascii="Arial" w:hAnsi="Arial" w:cs="Arial"/>
        </w:rPr>
        <w:t>ETL Design Document</w:t>
      </w:r>
    </w:p>
    <w:p w:rsidR="00A00F16" w:rsidRDefault="00A00F16" w:rsidP="00A00F16">
      <w:pPr>
        <w:pStyle w:val="BoxedTitleNbrshaded"/>
        <w:framePr w:hSpace="0" w:wrap="auto" w:vAnchor="margin"/>
        <w:shd w:val="pct15" w:color="auto" w:fill="auto"/>
        <w:spacing w:before="0" w:after="0" w:line="240" w:lineRule="auto"/>
        <w:ind w:right="144"/>
        <w:jc w:val="center"/>
        <w:rPr>
          <w:rFonts w:ascii="Arial" w:hAnsi="Arial" w:cs="Arial"/>
          <w:sz w:val="20"/>
        </w:rPr>
      </w:pPr>
    </w:p>
    <w:p w:rsidR="00711F00" w:rsidRPr="009E113F" w:rsidRDefault="002523F3" w:rsidP="002523F3">
      <w:pPr>
        <w:pStyle w:val="BoxedTitleNbrshaded"/>
        <w:framePr w:hSpace="0" w:wrap="auto" w:vAnchor="margin"/>
        <w:shd w:val="pct15" w:color="auto" w:fill="auto"/>
        <w:spacing w:before="0" w:after="0" w:line="240" w:lineRule="auto"/>
        <w:ind w:right="144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DOCPROPERTY  template_name  \* MERGEFORMAT </w:instrText>
      </w:r>
      <w:r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t>&lt;&lt;Template Name&gt;&gt;</w:t>
      </w:r>
      <w:r>
        <w:rPr>
          <w:rFonts w:ascii="Arial" w:hAnsi="Arial" w:cs="Arial"/>
          <w:sz w:val="20"/>
        </w:rPr>
        <w:fldChar w:fldCharType="end"/>
      </w:r>
    </w:p>
    <w:p w:rsidR="00A00F16" w:rsidRPr="009E113F" w:rsidRDefault="00A00F16" w:rsidP="00A00F16">
      <w:pPr>
        <w:pStyle w:val="BoxedTitleshaded"/>
        <w:framePr w:hSpace="0" w:wrap="auto" w:vAnchor="margin"/>
        <w:shd w:val="pct15" w:color="auto" w:fill="auto"/>
        <w:spacing w:before="0" w:after="360"/>
        <w:ind w:right="144"/>
        <w:rPr>
          <w:rFonts w:ascii="Arial" w:hAnsi="Arial" w:cs="Arial"/>
          <w:sz w:val="10"/>
        </w:rPr>
      </w:pPr>
    </w:p>
    <w:p w:rsidR="00A00F16" w:rsidRPr="009E113F" w:rsidRDefault="00A00F16" w:rsidP="00A00F16">
      <w:pPr>
        <w:rPr>
          <w:rFonts w:ascii="Arial" w:hAnsi="Arial" w:cs="Arial"/>
        </w:rPr>
      </w:pPr>
    </w:p>
    <w:p w:rsidR="00A00F16" w:rsidRPr="009E113F" w:rsidRDefault="00A00F16" w:rsidP="00A00F16">
      <w:pPr>
        <w:rPr>
          <w:rFonts w:ascii="Arial" w:hAnsi="Arial" w:cs="Arial"/>
        </w:rPr>
      </w:pPr>
    </w:p>
    <w:p w:rsidR="00A00F16" w:rsidRPr="009E113F" w:rsidRDefault="00A00F16" w:rsidP="00A00F16">
      <w:pPr>
        <w:pStyle w:val="BoxedTitleNbrshaded"/>
        <w:framePr w:hSpace="0" w:wrap="auto" w:vAnchor="margin"/>
        <w:shd w:val="pct15" w:color="auto" w:fill="auto"/>
        <w:spacing w:before="0" w:after="0" w:line="240" w:lineRule="auto"/>
        <w:ind w:right="144"/>
        <w:rPr>
          <w:rFonts w:ascii="Arial" w:hAnsi="Arial" w:cs="Arial"/>
        </w:rPr>
      </w:pPr>
      <w:r w:rsidRPr="009E113F">
        <w:rPr>
          <w:rFonts w:ascii="Arial" w:hAnsi="Arial" w:cs="Arial"/>
        </w:rPr>
        <w:t xml:space="preserve">   </w:t>
      </w:r>
    </w:p>
    <w:p w:rsidR="00A00F16" w:rsidRPr="009E113F" w:rsidRDefault="00A00F16" w:rsidP="00A00F16">
      <w:pPr>
        <w:pStyle w:val="BoxedTitleNbrshaded"/>
        <w:framePr w:hSpace="0" w:wrap="auto" w:vAnchor="margin"/>
        <w:shd w:val="pct15" w:color="auto" w:fill="auto"/>
        <w:spacing w:before="0" w:after="0" w:line="240" w:lineRule="auto"/>
        <w:ind w:right="144"/>
        <w:rPr>
          <w:rFonts w:ascii="Arial" w:hAnsi="Arial" w:cs="Arial"/>
        </w:rPr>
      </w:pPr>
    </w:p>
    <w:p w:rsidR="00A00F16" w:rsidRPr="009E113F" w:rsidRDefault="00671F22" w:rsidP="00A00F16">
      <w:pPr>
        <w:pStyle w:val="BoxedTitleshaded"/>
        <w:framePr w:hSpace="0" w:wrap="auto" w:vAnchor="margin"/>
        <w:shd w:val="pct15" w:color="auto" w:fill="auto"/>
        <w:spacing w:before="0" w:after="360"/>
        <w:ind w:right="144"/>
        <w:jc w:val="lef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Version No: </w:t>
      </w:r>
      <w:r w:rsidR="002C09BE">
        <w:rPr>
          <w:rFonts w:ascii="Arial" w:hAnsi="Arial" w:cs="Arial"/>
        </w:rPr>
        <w:t>1.0</w:t>
      </w:r>
    </w:p>
    <w:p w:rsidR="00E04E59" w:rsidRPr="009606E6" w:rsidRDefault="00A00F16" w:rsidP="009606E6">
      <w:pPr>
        <w:pStyle w:val="BoxedTitleshaded"/>
        <w:framePr w:hSpace="0" w:wrap="auto" w:vAnchor="margin"/>
        <w:shd w:val="pct15" w:color="auto" w:fill="auto"/>
        <w:spacing w:before="0" w:after="360"/>
        <w:ind w:right="144"/>
        <w:jc w:val="left"/>
        <w:rPr>
          <w:rFonts w:ascii="Arial" w:hAnsi="Arial" w:cs="Arial"/>
          <w:sz w:val="24"/>
          <w:szCs w:val="24"/>
        </w:rPr>
      </w:pPr>
      <w:r w:rsidRPr="009E113F">
        <w:rPr>
          <w:rFonts w:ascii="Arial" w:hAnsi="Arial" w:cs="Arial"/>
        </w:rPr>
        <w:tab/>
      </w:r>
      <w:r w:rsidRPr="009E113F">
        <w:rPr>
          <w:rFonts w:ascii="Arial" w:hAnsi="Arial" w:cs="Arial"/>
          <w:sz w:val="32"/>
          <w:szCs w:val="32"/>
        </w:rPr>
        <w:t>Date of Release:</w:t>
      </w:r>
      <w:r w:rsidRPr="009E113F">
        <w:rPr>
          <w:rFonts w:ascii="Arial" w:hAnsi="Arial" w:cs="Arial"/>
        </w:rPr>
        <w:t xml:space="preserve"> </w:t>
      </w:r>
      <w:bookmarkStart w:id="0" w:name="_Toc138682215"/>
      <w:r w:rsidR="00D92E4B">
        <w:rPr>
          <w:rFonts w:ascii="Arial" w:hAnsi="Arial" w:cs="Arial"/>
        </w:rPr>
        <w:fldChar w:fldCharType="begin"/>
      </w:r>
      <w:r w:rsidR="00D92E4B">
        <w:rPr>
          <w:rFonts w:ascii="Arial" w:hAnsi="Arial" w:cs="Arial"/>
        </w:rPr>
        <w:instrText xml:space="preserve"> DOCPROPERTY  document_date  \* MERGEFORMAT </w:instrText>
      </w:r>
      <w:r w:rsidR="00D92E4B">
        <w:rPr>
          <w:rFonts w:ascii="Arial" w:hAnsi="Arial" w:cs="Arial"/>
        </w:rPr>
        <w:fldChar w:fldCharType="separate"/>
      </w:r>
      <w:r w:rsidR="00EF4CFA">
        <w:rPr>
          <w:rFonts w:ascii="Arial" w:hAnsi="Arial" w:cs="Arial"/>
        </w:rPr>
        <w:t>&lt;&lt;Date&gt;&gt;</w:t>
      </w:r>
      <w:r w:rsidR="00D92E4B">
        <w:rPr>
          <w:rFonts w:ascii="Arial" w:hAnsi="Arial" w:cs="Arial"/>
        </w:rPr>
        <w:fldChar w:fldCharType="end"/>
      </w:r>
    </w:p>
    <w:p w:rsidR="00E04E59" w:rsidRPr="009E113F" w:rsidRDefault="00E04E59" w:rsidP="00E04E59">
      <w:pPr>
        <w:rPr>
          <w:rFonts w:ascii="Arial" w:hAnsi="Arial" w:cs="Arial"/>
        </w:rPr>
      </w:pPr>
    </w:p>
    <w:p w:rsidR="00E04E59" w:rsidRPr="009E113F" w:rsidRDefault="00E04E59" w:rsidP="00E04E59">
      <w:pPr>
        <w:rPr>
          <w:rFonts w:ascii="Arial" w:hAnsi="Arial" w:cs="Arial"/>
        </w:rPr>
      </w:pPr>
    </w:p>
    <w:p w:rsidR="00E04E59" w:rsidRPr="009E113F" w:rsidRDefault="00E04E59" w:rsidP="00E04E59">
      <w:pPr>
        <w:rPr>
          <w:rFonts w:ascii="Arial" w:hAnsi="Arial" w:cs="Arial"/>
        </w:rPr>
      </w:pPr>
    </w:p>
    <w:bookmarkEnd w:id="0"/>
    <w:p w:rsidR="00E04E59" w:rsidRPr="009E113F" w:rsidRDefault="00E04E59" w:rsidP="00E04E59">
      <w:pPr>
        <w:rPr>
          <w:rFonts w:ascii="Arial" w:hAnsi="Arial" w:cs="Arial"/>
        </w:rPr>
      </w:pPr>
    </w:p>
    <w:p w:rsidR="00E04E59" w:rsidRPr="009E113F" w:rsidRDefault="00E04E59" w:rsidP="00E04E59">
      <w:pPr>
        <w:rPr>
          <w:rFonts w:ascii="Arial" w:hAnsi="Arial" w:cs="Arial"/>
        </w:rPr>
      </w:pPr>
    </w:p>
    <w:p w:rsidR="00E04E59" w:rsidRPr="009E113F" w:rsidRDefault="00E04E59" w:rsidP="00E04E59">
      <w:pPr>
        <w:rPr>
          <w:rFonts w:ascii="Arial" w:hAnsi="Arial" w:cs="Arial"/>
        </w:rPr>
      </w:pPr>
    </w:p>
    <w:p w:rsidR="00E04E59" w:rsidRPr="009E113F" w:rsidRDefault="00E04E59" w:rsidP="00E04E59">
      <w:pPr>
        <w:rPr>
          <w:rFonts w:ascii="Arial" w:hAnsi="Arial" w:cs="Arial"/>
        </w:rPr>
      </w:pPr>
    </w:p>
    <w:p w:rsidR="00E04E59" w:rsidRDefault="00E04E59" w:rsidP="00E04E59">
      <w:pPr>
        <w:rPr>
          <w:rFonts w:ascii="Arial" w:hAnsi="Arial" w:cs="Arial"/>
        </w:rPr>
      </w:pPr>
    </w:p>
    <w:p w:rsidR="00FD7D5F" w:rsidRDefault="00FD7D5F" w:rsidP="00E04E59">
      <w:pPr>
        <w:rPr>
          <w:rFonts w:ascii="Arial" w:hAnsi="Arial" w:cs="Arial"/>
        </w:rPr>
      </w:pPr>
    </w:p>
    <w:p w:rsidR="00FD7D5F" w:rsidRDefault="00FD7D5F" w:rsidP="00E04E59">
      <w:pPr>
        <w:rPr>
          <w:rFonts w:ascii="Arial" w:hAnsi="Arial" w:cs="Arial"/>
        </w:rPr>
      </w:pPr>
    </w:p>
    <w:p w:rsidR="00FD7D5F" w:rsidRDefault="00FD7D5F" w:rsidP="00E04E59">
      <w:pPr>
        <w:rPr>
          <w:rFonts w:ascii="Arial" w:hAnsi="Arial" w:cs="Arial"/>
        </w:rPr>
      </w:pPr>
    </w:p>
    <w:p w:rsidR="00FD7D5F" w:rsidRDefault="00FD7D5F" w:rsidP="00E04E59">
      <w:pPr>
        <w:rPr>
          <w:rFonts w:ascii="Arial" w:hAnsi="Arial" w:cs="Arial"/>
        </w:rPr>
      </w:pPr>
    </w:p>
    <w:p w:rsidR="00FD7D5F" w:rsidRDefault="00FD7D5F" w:rsidP="00E04E59">
      <w:pPr>
        <w:rPr>
          <w:rFonts w:ascii="Arial" w:hAnsi="Arial" w:cs="Arial"/>
        </w:rPr>
      </w:pPr>
    </w:p>
    <w:p w:rsidR="00FD7D5F" w:rsidRDefault="00FD7D5F" w:rsidP="00E04E59">
      <w:pPr>
        <w:rPr>
          <w:rFonts w:ascii="Arial" w:hAnsi="Arial" w:cs="Arial"/>
        </w:rPr>
      </w:pPr>
    </w:p>
    <w:p w:rsidR="00FD7D5F" w:rsidRDefault="00FD7D5F" w:rsidP="00E04E59">
      <w:pPr>
        <w:rPr>
          <w:rFonts w:ascii="Arial" w:hAnsi="Arial" w:cs="Arial"/>
        </w:rPr>
      </w:pPr>
    </w:p>
    <w:p w:rsidR="00FD7D5F" w:rsidRDefault="00FD7D5F" w:rsidP="00E04E59">
      <w:pPr>
        <w:rPr>
          <w:rFonts w:ascii="Arial" w:hAnsi="Arial" w:cs="Arial"/>
        </w:rPr>
      </w:pPr>
    </w:p>
    <w:p w:rsidR="00FD7D5F" w:rsidRDefault="00FD7D5F" w:rsidP="00E04E59">
      <w:pPr>
        <w:rPr>
          <w:rFonts w:ascii="Arial" w:hAnsi="Arial" w:cs="Arial"/>
        </w:rPr>
      </w:pPr>
    </w:p>
    <w:p w:rsidR="00FD7D5F" w:rsidRDefault="002C09BE" w:rsidP="002C09B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Revision History</w:t>
      </w:r>
    </w:p>
    <w:p w:rsidR="00FD7D5F" w:rsidRDefault="00FD7D5F" w:rsidP="00E04E59">
      <w:pPr>
        <w:rPr>
          <w:rFonts w:ascii="Arial" w:hAnsi="Arial" w:cs="Arial"/>
        </w:rPr>
      </w:pPr>
    </w:p>
    <w:p w:rsidR="00FD7D5F" w:rsidRDefault="00FD7D5F" w:rsidP="00E04E59">
      <w:pPr>
        <w:rPr>
          <w:rFonts w:ascii="Arial" w:hAnsi="Arial" w:cs="Arial"/>
        </w:rPr>
      </w:pPr>
    </w:p>
    <w:p w:rsidR="00FD7D5F" w:rsidRDefault="00FD7D5F" w:rsidP="00E04E59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128"/>
        <w:tblW w:w="7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1"/>
        <w:gridCol w:w="1339"/>
        <w:gridCol w:w="1278"/>
        <w:gridCol w:w="1890"/>
        <w:gridCol w:w="1890"/>
      </w:tblGrid>
      <w:tr w:rsidR="00DD2E7D" w:rsidRPr="005D0697" w:rsidTr="002C09BE">
        <w:tc>
          <w:tcPr>
            <w:tcW w:w="1541" w:type="dxa"/>
            <w:shd w:val="clear" w:color="auto" w:fill="B3B3B3"/>
          </w:tcPr>
          <w:p w:rsidR="00DD2E7D" w:rsidRPr="005D0697" w:rsidRDefault="00DD2E7D" w:rsidP="00DD2E7D">
            <w:pPr>
              <w:rPr>
                <w:rFonts w:ascii="Arial" w:hAnsi="Arial" w:cs="Arial"/>
                <w:b/>
                <w:color w:val="333333"/>
              </w:rPr>
            </w:pPr>
            <w:r w:rsidRPr="005D0697">
              <w:rPr>
                <w:rFonts w:ascii="Arial" w:hAnsi="Arial" w:cs="Arial"/>
                <w:b/>
                <w:color w:val="333333"/>
              </w:rPr>
              <w:t>Date</w:t>
            </w:r>
          </w:p>
        </w:tc>
        <w:tc>
          <w:tcPr>
            <w:tcW w:w="1339" w:type="dxa"/>
            <w:shd w:val="clear" w:color="auto" w:fill="B3B3B3"/>
          </w:tcPr>
          <w:p w:rsidR="00DD2E7D" w:rsidRPr="005D0697" w:rsidRDefault="00DD2E7D" w:rsidP="00DD2E7D">
            <w:pPr>
              <w:rPr>
                <w:rFonts w:ascii="Arial" w:hAnsi="Arial" w:cs="Arial"/>
                <w:b/>
                <w:color w:val="333333"/>
              </w:rPr>
            </w:pPr>
            <w:r w:rsidRPr="005D0697">
              <w:rPr>
                <w:rFonts w:ascii="Arial" w:hAnsi="Arial" w:cs="Arial"/>
                <w:b/>
                <w:color w:val="333333"/>
              </w:rPr>
              <w:t>Version</w:t>
            </w:r>
          </w:p>
        </w:tc>
        <w:tc>
          <w:tcPr>
            <w:tcW w:w="1278" w:type="dxa"/>
            <w:shd w:val="clear" w:color="auto" w:fill="B3B3B3"/>
          </w:tcPr>
          <w:p w:rsidR="00DD2E7D" w:rsidRPr="005D0697" w:rsidRDefault="00DD2E7D" w:rsidP="00DD2E7D">
            <w:pPr>
              <w:rPr>
                <w:rFonts w:ascii="Arial" w:hAnsi="Arial" w:cs="Arial"/>
                <w:b/>
                <w:color w:val="333333"/>
              </w:rPr>
            </w:pPr>
            <w:r w:rsidRPr="005D0697">
              <w:rPr>
                <w:rFonts w:ascii="Arial" w:hAnsi="Arial" w:cs="Arial"/>
                <w:b/>
                <w:color w:val="333333"/>
              </w:rPr>
              <w:t>Initials</w:t>
            </w:r>
          </w:p>
        </w:tc>
        <w:tc>
          <w:tcPr>
            <w:tcW w:w="1890" w:type="dxa"/>
            <w:shd w:val="clear" w:color="auto" w:fill="B3B3B3"/>
          </w:tcPr>
          <w:p w:rsidR="00DD2E7D" w:rsidRDefault="00DD2E7D" w:rsidP="00DD2E7D">
            <w:pPr>
              <w:rPr>
                <w:rFonts w:ascii="Arial" w:hAnsi="Arial" w:cs="Arial"/>
                <w:b/>
                <w:color w:val="333333"/>
              </w:rPr>
            </w:pPr>
            <w:r>
              <w:rPr>
                <w:rFonts w:ascii="Arial" w:hAnsi="Arial" w:cs="Arial"/>
                <w:b/>
                <w:color w:val="333333"/>
              </w:rPr>
              <w:t>Reviewed By</w:t>
            </w:r>
          </w:p>
        </w:tc>
        <w:tc>
          <w:tcPr>
            <w:tcW w:w="1890" w:type="dxa"/>
            <w:shd w:val="clear" w:color="auto" w:fill="B3B3B3"/>
          </w:tcPr>
          <w:p w:rsidR="00DD2E7D" w:rsidRPr="005D0697" w:rsidRDefault="00DD2E7D" w:rsidP="00DD2E7D">
            <w:pPr>
              <w:rPr>
                <w:rFonts w:ascii="Arial" w:hAnsi="Arial" w:cs="Arial"/>
                <w:b/>
                <w:color w:val="333333"/>
              </w:rPr>
            </w:pPr>
            <w:r>
              <w:rPr>
                <w:rFonts w:ascii="Arial" w:hAnsi="Arial" w:cs="Arial"/>
                <w:b/>
                <w:color w:val="333333"/>
              </w:rPr>
              <w:t>Comments</w:t>
            </w:r>
          </w:p>
        </w:tc>
      </w:tr>
      <w:tr w:rsidR="00436169" w:rsidRPr="005D0697" w:rsidTr="002C09BE">
        <w:tc>
          <w:tcPr>
            <w:tcW w:w="1541" w:type="dxa"/>
          </w:tcPr>
          <w:p w:rsidR="00436169" w:rsidRPr="005D0697" w:rsidRDefault="00436EE2" w:rsidP="00436EE2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instrText xml:space="preserve"> DOCPROPERTY  document_date  \* MERGEFORMAT </w:instrTex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>&lt;&lt;Date&gt;&gt;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fldChar w:fldCharType="end"/>
            </w:r>
          </w:p>
        </w:tc>
        <w:tc>
          <w:tcPr>
            <w:tcW w:w="1339" w:type="dxa"/>
          </w:tcPr>
          <w:p w:rsidR="00436169" w:rsidRPr="005D0697" w:rsidRDefault="002348DE" w:rsidP="00436169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1.0</w:t>
            </w:r>
          </w:p>
        </w:tc>
        <w:tc>
          <w:tcPr>
            <w:tcW w:w="1278" w:type="dxa"/>
          </w:tcPr>
          <w:p w:rsidR="00436169" w:rsidRPr="005D0697" w:rsidRDefault="002348DE" w:rsidP="00436169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System Generated</w:t>
            </w:r>
          </w:p>
        </w:tc>
        <w:tc>
          <w:tcPr>
            <w:tcW w:w="1890" w:type="dxa"/>
          </w:tcPr>
          <w:p w:rsidR="00436169" w:rsidRPr="005D0697" w:rsidRDefault="002348DE" w:rsidP="00436169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NA</w:t>
            </w:r>
          </w:p>
        </w:tc>
        <w:tc>
          <w:tcPr>
            <w:tcW w:w="1890" w:type="dxa"/>
          </w:tcPr>
          <w:p w:rsidR="00436169" w:rsidRPr="005D0697" w:rsidRDefault="002348DE" w:rsidP="00436169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System Generated Technical Design Document</w:t>
            </w:r>
          </w:p>
        </w:tc>
      </w:tr>
    </w:tbl>
    <w:p w:rsidR="00FD7D5F" w:rsidRDefault="00FD7D5F" w:rsidP="00E04E59">
      <w:pPr>
        <w:rPr>
          <w:rFonts w:ascii="Arial" w:hAnsi="Arial" w:cs="Arial"/>
        </w:rPr>
      </w:pPr>
    </w:p>
    <w:p w:rsidR="00FD7D5F" w:rsidRDefault="00FD7D5F" w:rsidP="00E04E59">
      <w:pPr>
        <w:rPr>
          <w:rFonts w:ascii="Arial" w:hAnsi="Arial" w:cs="Arial"/>
        </w:rPr>
      </w:pPr>
    </w:p>
    <w:p w:rsidR="00FD7D5F" w:rsidRPr="009E113F" w:rsidRDefault="00FD7D5F" w:rsidP="00E04E59">
      <w:pPr>
        <w:rPr>
          <w:rFonts w:ascii="Arial" w:hAnsi="Arial" w:cs="Arial"/>
        </w:rPr>
      </w:pPr>
    </w:p>
    <w:p w:rsidR="00E04E59" w:rsidRPr="009E113F" w:rsidRDefault="00E04E59" w:rsidP="00E04E59">
      <w:pPr>
        <w:rPr>
          <w:rFonts w:ascii="Arial" w:hAnsi="Arial" w:cs="Arial"/>
        </w:rPr>
      </w:pPr>
    </w:p>
    <w:p w:rsidR="00E04E59" w:rsidRPr="009E113F" w:rsidRDefault="00E04E59" w:rsidP="00E04E59">
      <w:pPr>
        <w:rPr>
          <w:rFonts w:ascii="Arial" w:hAnsi="Arial" w:cs="Arial"/>
        </w:rPr>
      </w:pPr>
    </w:p>
    <w:p w:rsidR="009B6DA1" w:rsidRDefault="009B6DA1" w:rsidP="009606E6">
      <w:pPr>
        <w:rPr>
          <w:rFonts w:ascii="Arial" w:hAnsi="Arial" w:cs="Arial"/>
        </w:rPr>
      </w:pPr>
      <w:bookmarkStart w:id="1" w:name="_Toc138682216"/>
    </w:p>
    <w:p w:rsidR="009B6DA1" w:rsidRDefault="009B6DA1" w:rsidP="009606E6">
      <w:pPr>
        <w:rPr>
          <w:rFonts w:ascii="Arial" w:hAnsi="Arial" w:cs="Arial"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FD7D5F" w:rsidRDefault="00FD7D5F" w:rsidP="009606E6">
      <w:pPr>
        <w:rPr>
          <w:rFonts w:ascii="Arial" w:hAnsi="Arial" w:cs="Arial"/>
          <w:b/>
        </w:rPr>
      </w:pPr>
    </w:p>
    <w:p w:rsidR="00433626" w:rsidRDefault="00433626" w:rsidP="009606E6">
      <w:pPr>
        <w:rPr>
          <w:rFonts w:ascii="Arial" w:hAnsi="Arial" w:cs="Arial"/>
          <w:b/>
        </w:rPr>
      </w:pPr>
    </w:p>
    <w:p w:rsidR="006A5D7A" w:rsidRDefault="006A5D7A" w:rsidP="009606E6">
      <w:pPr>
        <w:rPr>
          <w:rFonts w:ascii="Arial" w:hAnsi="Arial" w:cs="Arial"/>
          <w:b/>
        </w:rPr>
      </w:pPr>
    </w:p>
    <w:p w:rsidR="006A5D7A" w:rsidRDefault="006A5D7A" w:rsidP="009606E6">
      <w:pPr>
        <w:rPr>
          <w:rFonts w:ascii="Arial" w:hAnsi="Arial" w:cs="Arial"/>
          <w:b/>
        </w:rPr>
      </w:pPr>
    </w:p>
    <w:p w:rsidR="00433626" w:rsidRDefault="00433626" w:rsidP="009606E6">
      <w:pPr>
        <w:rPr>
          <w:rFonts w:ascii="Arial" w:hAnsi="Arial" w:cs="Arial"/>
          <w:b/>
        </w:rPr>
      </w:pPr>
    </w:p>
    <w:p w:rsidR="00433626" w:rsidRDefault="00433626" w:rsidP="009606E6">
      <w:pPr>
        <w:rPr>
          <w:rFonts w:ascii="Arial" w:hAnsi="Arial" w:cs="Arial"/>
          <w:b/>
        </w:rPr>
      </w:pPr>
    </w:p>
    <w:p w:rsidR="00433626" w:rsidRDefault="00433626" w:rsidP="009606E6">
      <w:pPr>
        <w:rPr>
          <w:rFonts w:ascii="Arial" w:hAnsi="Arial" w:cs="Arial"/>
          <w:b/>
        </w:rPr>
      </w:pPr>
    </w:p>
    <w:p w:rsidR="00FD7D5F" w:rsidRPr="009E113F" w:rsidRDefault="00FD7D5F" w:rsidP="009606E6">
      <w:pPr>
        <w:rPr>
          <w:rFonts w:ascii="Arial" w:hAnsi="Arial" w:cs="Arial"/>
          <w:b/>
        </w:rPr>
      </w:pPr>
    </w:p>
    <w:p w:rsidR="005A221C" w:rsidRPr="009E113F" w:rsidRDefault="005A221C" w:rsidP="005A221C">
      <w:pPr>
        <w:jc w:val="center"/>
        <w:rPr>
          <w:rFonts w:ascii="Arial" w:hAnsi="Arial" w:cs="Arial"/>
          <w:b/>
        </w:rPr>
      </w:pPr>
    </w:p>
    <w:p w:rsidR="00015003" w:rsidRPr="009E113F" w:rsidRDefault="00015003" w:rsidP="005A221C">
      <w:pPr>
        <w:jc w:val="center"/>
        <w:rPr>
          <w:rFonts w:ascii="Arial" w:hAnsi="Arial" w:cs="Arial"/>
          <w:b/>
          <w:sz w:val="32"/>
          <w:szCs w:val="32"/>
        </w:rPr>
      </w:pPr>
      <w:r w:rsidRPr="009E113F">
        <w:rPr>
          <w:rFonts w:ascii="Arial" w:hAnsi="Arial" w:cs="Arial"/>
          <w:b/>
          <w:sz w:val="32"/>
          <w:szCs w:val="32"/>
        </w:rPr>
        <w:t>Table of Contents</w:t>
      </w:r>
      <w:bookmarkEnd w:id="1"/>
    </w:p>
    <w:p w:rsidR="005A221C" w:rsidRPr="009E113F" w:rsidRDefault="005A221C" w:rsidP="005A221C">
      <w:pPr>
        <w:jc w:val="center"/>
        <w:rPr>
          <w:rFonts w:ascii="Arial" w:hAnsi="Arial" w:cs="Arial"/>
          <w:b/>
        </w:rPr>
      </w:pPr>
    </w:p>
    <w:p w:rsidR="005A221C" w:rsidRPr="009E113F" w:rsidRDefault="005A221C" w:rsidP="005A221C">
      <w:pPr>
        <w:jc w:val="center"/>
        <w:rPr>
          <w:rFonts w:ascii="Arial" w:hAnsi="Arial" w:cs="Arial"/>
          <w:b/>
        </w:rPr>
      </w:pPr>
    </w:p>
    <w:p w:rsidR="004727F4" w:rsidRPr="00CB3D13" w:rsidRDefault="00F007F1">
      <w:pPr>
        <w:pStyle w:val="TOC1"/>
        <w:tabs>
          <w:tab w:val="left" w:pos="48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9E113F">
        <w:rPr>
          <w:rFonts w:cs="Arial"/>
          <w:b w:val="0"/>
          <w:bCs w:val="0"/>
          <w:caps w:val="0"/>
        </w:rPr>
        <w:fldChar w:fldCharType="begin"/>
      </w:r>
      <w:r w:rsidRPr="009E113F">
        <w:rPr>
          <w:rFonts w:cs="Arial"/>
          <w:b w:val="0"/>
          <w:bCs w:val="0"/>
          <w:caps w:val="0"/>
        </w:rPr>
        <w:instrText xml:space="preserve"> TOC \o "1-3" \h \z \u </w:instrText>
      </w:r>
      <w:r w:rsidRPr="009E113F">
        <w:rPr>
          <w:rFonts w:cs="Arial"/>
          <w:b w:val="0"/>
          <w:bCs w:val="0"/>
          <w:caps w:val="0"/>
        </w:rPr>
        <w:fldChar w:fldCharType="separate"/>
      </w:r>
      <w:hyperlink w:anchor="_Toc454468235" w:history="1">
        <w:r w:rsidR="004727F4" w:rsidRPr="00060300">
          <w:rPr>
            <w:rStyle w:val="Hyperlink"/>
            <w:noProof/>
          </w:rPr>
          <w:t>1.</w:t>
        </w:r>
        <w:r w:rsidR="004727F4" w:rsidRPr="00CB3D13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727F4" w:rsidRPr="00060300">
          <w:rPr>
            <w:rStyle w:val="Hyperlink"/>
            <w:noProof/>
          </w:rPr>
          <w:t>Mapping Overview</w:t>
        </w:r>
        <w:r w:rsidR="004727F4">
          <w:rPr>
            <w:noProof/>
            <w:webHidden/>
          </w:rPr>
          <w:tab/>
        </w:r>
        <w:r w:rsidR="004727F4">
          <w:rPr>
            <w:noProof/>
            <w:webHidden/>
          </w:rPr>
          <w:fldChar w:fldCharType="begin"/>
        </w:r>
        <w:r w:rsidR="004727F4">
          <w:rPr>
            <w:noProof/>
            <w:webHidden/>
          </w:rPr>
          <w:instrText xml:space="preserve"> PAGEREF _Toc454468235 \h </w:instrText>
        </w:r>
        <w:r w:rsidR="004727F4">
          <w:rPr>
            <w:noProof/>
            <w:webHidden/>
          </w:rPr>
        </w:r>
        <w:r w:rsidR="004727F4">
          <w:rPr>
            <w:noProof/>
            <w:webHidden/>
          </w:rPr>
          <w:fldChar w:fldCharType="separate"/>
        </w:r>
        <w:r w:rsidR="004727F4">
          <w:rPr>
            <w:noProof/>
            <w:webHidden/>
          </w:rPr>
          <w:t>4</w:t>
        </w:r>
        <w:r w:rsidR="004727F4">
          <w:rPr>
            <w:noProof/>
            <w:webHidden/>
          </w:rPr>
          <w:fldChar w:fldCharType="end"/>
        </w:r>
      </w:hyperlink>
    </w:p>
    <w:p w:rsidR="004727F4" w:rsidRPr="00CB3D13" w:rsidRDefault="00B6270A">
      <w:pPr>
        <w:pStyle w:val="TOC1"/>
        <w:tabs>
          <w:tab w:val="left" w:pos="48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54468236" w:history="1">
        <w:r w:rsidR="004727F4" w:rsidRPr="00060300">
          <w:rPr>
            <w:rStyle w:val="Hyperlink"/>
            <w:noProof/>
          </w:rPr>
          <w:t>2.</w:t>
        </w:r>
        <w:r w:rsidR="004727F4" w:rsidRPr="00CB3D13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727F4" w:rsidRPr="00060300">
          <w:rPr>
            <w:rStyle w:val="Hyperlink"/>
            <w:noProof/>
          </w:rPr>
          <w:t>Source Tables</w:t>
        </w:r>
        <w:r w:rsidR="004727F4">
          <w:rPr>
            <w:noProof/>
            <w:webHidden/>
          </w:rPr>
          <w:tab/>
        </w:r>
        <w:r w:rsidR="004727F4">
          <w:rPr>
            <w:noProof/>
            <w:webHidden/>
          </w:rPr>
          <w:fldChar w:fldCharType="begin"/>
        </w:r>
        <w:r w:rsidR="004727F4">
          <w:rPr>
            <w:noProof/>
            <w:webHidden/>
          </w:rPr>
          <w:instrText xml:space="preserve"> PAGEREF _Toc454468236 \h </w:instrText>
        </w:r>
        <w:r w:rsidR="004727F4">
          <w:rPr>
            <w:noProof/>
            <w:webHidden/>
          </w:rPr>
        </w:r>
        <w:r w:rsidR="004727F4">
          <w:rPr>
            <w:noProof/>
            <w:webHidden/>
          </w:rPr>
          <w:fldChar w:fldCharType="separate"/>
        </w:r>
        <w:r w:rsidR="004727F4">
          <w:rPr>
            <w:noProof/>
            <w:webHidden/>
          </w:rPr>
          <w:t>5</w:t>
        </w:r>
        <w:r w:rsidR="004727F4">
          <w:rPr>
            <w:noProof/>
            <w:webHidden/>
          </w:rPr>
          <w:fldChar w:fldCharType="end"/>
        </w:r>
      </w:hyperlink>
    </w:p>
    <w:p w:rsidR="004727F4" w:rsidRPr="00CB3D13" w:rsidRDefault="00B6270A">
      <w:pPr>
        <w:pStyle w:val="TOC1"/>
        <w:tabs>
          <w:tab w:val="left" w:pos="48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54468237" w:history="1">
        <w:r w:rsidR="004727F4" w:rsidRPr="00060300">
          <w:rPr>
            <w:rStyle w:val="Hyperlink"/>
            <w:noProof/>
          </w:rPr>
          <w:t>3.</w:t>
        </w:r>
        <w:r w:rsidR="004727F4" w:rsidRPr="00CB3D13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727F4" w:rsidRPr="00060300">
          <w:rPr>
            <w:rStyle w:val="Hyperlink"/>
            <w:noProof/>
          </w:rPr>
          <w:t>Target Tables</w:t>
        </w:r>
        <w:r w:rsidR="004727F4">
          <w:rPr>
            <w:noProof/>
            <w:webHidden/>
          </w:rPr>
          <w:tab/>
        </w:r>
        <w:r w:rsidR="004727F4">
          <w:rPr>
            <w:noProof/>
            <w:webHidden/>
          </w:rPr>
          <w:fldChar w:fldCharType="begin"/>
        </w:r>
        <w:r w:rsidR="004727F4">
          <w:rPr>
            <w:noProof/>
            <w:webHidden/>
          </w:rPr>
          <w:instrText xml:space="preserve"> PAGEREF _Toc454468237 \h </w:instrText>
        </w:r>
        <w:r w:rsidR="004727F4">
          <w:rPr>
            <w:noProof/>
            <w:webHidden/>
          </w:rPr>
        </w:r>
        <w:r w:rsidR="004727F4">
          <w:rPr>
            <w:noProof/>
            <w:webHidden/>
          </w:rPr>
          <w:fldChar w:fldCharType="separate"/>
        </w:r>
        <w:r w:rsidR="004727F4">
          <w:rPr>
            <w:noProof/>
            <w:webHidden/>
          </w:rPr>
          <w:t>6</w:t>
        </w:r>
        <w:r w:rsidR="004727F4">
          <w:rPr>
            <w:noProof/>
            <w:webHidden/>
          </w:rPr>
          <w:fldChar w:fldCharType="end"/>
        </w:r>
      </w:hyperlink>
    </w:p>
    <w:p w:rsidR="004727F4" w:rsidRPr="00CB3D13" w:rsidRDefault="00B6270A">
      <w:pPr>
        <w:pStyle w:val="TOC1"/>
        <w:tabs>
          <w:tab w:val="left" w:pos="48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54468238" w:history="1">
        <w:r w:rsidR="004727F4" w:rsidRPr="00060300">
          <w:rPr>
            <w:rStyle w:val="Hyperlink"/>
            <w:noProof/>
          </w:rPr>
          <w:t>4.</w:t>
        </w:r>
        <w:r w:rsidR="004727F4" w:rsidRPr="00CB3D13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727F4" w:rsidRPr="00060300">
          <w:rPr>
            <w:rStyle w:val="Hyperlink"/>
            <w:noProof/>
          </w:rPr>
          <w:t>Lookup Tables</w:t>
        </w:r>
        <w:r w:rsidR="004727F4">
          <w:rPr>
            <w:noProof/>
            <w:webHidden/>
          </w:rPr>
          <w:tab/>
        </w:r>
        <w:r w:rsidR="004727F4">
          <w:rPr>
            <w:noProof/>
            <w:webHidden/>
          </w:rPr>
          <w:fldChar w:fldCharType="begin"/>
        </w:r>
        <w:r w:rsidR="004727F4">
          <w:rPr>
            <w:noProof/>
            <w:webHidden/>
          </w:rPr>
          <w:instrText xml:space="preserve"> PAGEREF _Toc454468238 \h </w:instrText>
        </w:r>
        <w:r w:rsidR="004727F4">
          <w:rPr>
            <w:noProof/>
            <w:webHidden/>
          </w:rPr>
        </w:r>
        <w:r w:rsidR="004727F4">
          <w:rPr>
            <w:noProof/>
            <w:webHidden/>
          </w:rPr>
          <w:fldChar w:fldCharType="separate"/>
        </w:r>
        <w:r w:rsidR="004727F4">
          <w:rPr>
            <w:noProof/>
            <w:webHidden/>
          </w:rPr>
          <w:t>7</w:t>
        </w:r>
        <w:r w:rsidR="004727F4">
          <w:rPr>
            <w:noProof/>
            <w:webHidden/>
          </w:rPr>
          <w:fldChar w:fldCharType="end"/>
        </w:r>
      </w:hyperlink>
    </w:p>
    <w:p w:rsidR="004727F4" w:rsidRPr="00CB3D13" w:rsidRDefault="00B6270A">
      <w:pPr>
        <w:pStyle w:val="TOC1"/>
        <w:tabs>
          <w:tab w:val="left" w:pos="48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54468239" w:history="1">
        <w:r w:rsidR="004727F4" w:rsidRPr="00060300">
          <w:rPr>
            <w:rStyle w:val="Hyperlink"/>
            <w:noProof/>
          </w:rPr>
          <w:t>5.</w:t>
        </w:r>
        <w:r w:rsidR="004727F4" w:rsidRPr="00CB3D13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727F4" w:rsidRPr="00060300">
          <w:rPr>
            <w:rStyle w:val="Hyperlink"/>
            <w:noProof/>
          </w:rPr>
          <w:t>Business Rules</w:t>
        </w:r>
        <w:r w:rsidR="004727F4">
          <w:rPr>
            <w:noProof/>
            <w:webHidden/>
          </w:rPr>
          <w:tab/>
        </w:r>
        <w:r w:rsidR="004727F4">
          <w:rPr>
            <w:noProof/>
            <w:webHidden/>
          </w:rPr>
          <w:fldChar w:fldCharType="begin"/>
        </w:r>
        <w:r w:rsidR="004727F4">
          <w:rPr>
            <w:noProof/>
            <w:webHidden/>
          </w:rPr>
          <w:instrText xml:space="preserve"> PAGEREF _Toc454468239 \h </w:instrText>
        </w:r>
        <w:r w:rsidR="004727F4">
          <w:rPr>
            <w:noProof/>
            <w:webHidden/>
          </w:rPr>
        </w:r>
        <w:r w:rsidR="004727F4">
          <w:rPr>
            <w:noProof/>
            <w:webHidden/>
          </w:rPr>
          <w:fldChar w:fldCharType="separate"/>
        </w:r>
        <w:r w:rsidR="004727F4">
          <w:rPr>
            <w:noProof/>
            <w:webHidden/>
          </w:rPr>
          <w:t>8</w:t>
        </w:r>
        <w:r w:rsidR="004727F4">
          <w:rPr>
            <w:noProof/>
            <w:webHidden/>
          </w:rPr>
          <w:fldChar w:fldCharType="end"/>
        </w:r>
      </w:hyperlink>
    </w:p>
    <w:p w:rsidR="004727F4" w:rsidRPr="00CB3D13" w:rsidRDefault="00B6270A">
      <w:pPr>
        <w:pStyle w:val="TOC1"/>
        <w:tabs>
          <w:tab w:val="left" w:pos="48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54468240" w:history="1">
        <w:r w:rsidR="004727F4" w:rsidRPr="00060300">
          <w:rPr>
            <w:rStyle w:val="Hyperlink"/>
            <w:noProof/>
          </w:rPr>
          <w:t>6.</w:t>
        </w:r>
        <w:r w:rsidR="004727F4" w:rsidRPr="00CB3D13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727F4" w:rsidRPr="00060300">
          <w:rPr>
            <w:rStyle w:val="Hyperlink"/>
            <w:noProof/>
          </w:rPr>
          <w:t>Mapping Design</w:t>
        </w:r>
        <w:r w:rsidR="004727F4">
          <w:rPr>
            <w:noProof/>
            <w:webHidden/>
          </w:rPr>
          <w:tab/>
        </w:r>
        <w:r w:rsidR="004727F4">
          <w:rPr>
            <w:noProof/>
            <w:webHidden/>
          </w:rPr>
          <w:fldChar w:fldCharType="begin"/>
        </w:r>
        <w:r w:rsidR="004727F4">
          <w:rPr>
            <w:noProof/>
            <w:webHidden/>
          </w:rPr>
          <w:instrText xml:space="preserve"> PAGEREF _Toc454468240 \h </w:instrText>
        </w:r>
        <w:r w:rsidR="004727F4">
          <w:rPr>
            <w:noProof/>
            <w:webHidden/>
          </w:rPr>
        </w:r>
        <w:r w:rsidR="004727F4">
          <w:rPr>
            <w:noProof/>
            <w:webHidden/>
          </w:rPr>
          <w:fldChar w:fldCharType="separate"/>
        </w:r>
        <w:r w:rsidR="004727F4">
          <w:rPr>
            <w:noProof/>
            <w:webHidden/>
          </w:rPr>
          <w:t>9</w:t>
        </w:r>
        <w:r w:rsidR="004727F4">
          <w:rPr>
            <w:noProof/>
            <w:webHidden/>
          </w:rPr>
          <w:fldChar w:fldCharType="end"/>
        </w:r>
      </w:hyperlink>
    </w:p>
    <w:p w:rsidR="004727F4" w:rsidRPr="00CB3D13" w:rsidRDefault="00B6270A">
      <w:pPr>
        <w:pStyle w:val="TOC1"/>
        <w:tabs>
          <w:tab w:val="left" w:pos="48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54468241" w:history="1">
        <w:r w:rsidR="004727F4" w:rsidRPr="00060300">
          <w:rPr>
            <w:rStyle w:val="Hyperlink"/>
            <w:noProof/>
          </w:rPr>
          <w:t>7.</w:t>
        </w:r>
        <w:r w:rsidR="004727F4" w:rsidRPr="00CB3D13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727F4" w:rsidRPr="00060300">
          <w:rPr>
            <w:rStyle w:val="Hyperlink"/>
            <w:noProof/>
          </w:rPr>
          <w:t>TRANSFORMATION Details</w:t>
        </w:r>
        <w:r w:rsidR="004727F4">
          <w:rPr>
            <w:noProof/>
            <w:webHidden/>
          </w:rPr>
          <w:tab/>
        </w:r>
        <w:r w:rsidR="004727F4">
          <w:rPr>
            <w:noProof/>
            <w:webHidden/>
          </w:rPr>
          <w:fldChar w:fldCharType="begin"/>
        </w:r>
        <w:r w:rsidR="004727F4">
          <w:rPr>
            <w:noProof/>
            <w:webHidden/>
          </w:rPr>
          <w:instrText xml:space="preserve"> PAGEREF _Toc454468241 \h </w:instrText>
        </w:r>
        <w:r w:rsidR="004727F4">
          <w:rPr>
            <w:noProof/>
            <w:webHidden/>
          </w:rPr>
        </w:r>
        <w:r w:rsidR="004727F4">
          <w:rPr>
            <w:noProof/>
            <w:webHidden/>
          </w:rPr>
          <w:fldChar w:fldCharType="separate"/>
        </w:r>
        <w:r w:rsidR="004727F4">
          <w:rPr>
            <w:noProof/>
            <w:webHidden/>
          </w:rPr>
          <w:t>10</w:t>
        </w:r>
        <w:r w:rsidR="004727F4">
          <w:rPr>
            <w:noProof/>
            <w:webHidden/>
          </w:rPr>
          <w:fldChar w:fldCharType="end"/>
        </w:r>
      </w:hyperlink>
    </w:p>
    <w:p w:rsidR="004727F4" w:rsidRPr="00CB3D13" w:rsidRDefault="00B6270A">
      <w:pPr>
        <w:pStyle w:val="TOC1"/>
        <w:tabs>
          <w:tab w:val="left" w:pos="480"/>
          <w:tab w:val="right" w:leader="dot" w:pos="863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54468242" w:history="1">
        <w:r w:rsidR="004727F4" w:rsidRPr="00060300">
          <w:rPr>
            <w:rStyle w:val="Hyperlink"/>
            <w:noProof/>
          </w:rPr>
          <w:t>8.</w:t>
        </w:r>
        <w:r w:rsidR="004727F4" w:rsidRPr="00CB3D13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727F4" w:rsidRPr="00060300">
          <w:rPr>
            <w:rStyle w:val="Hyperlink"/>
            <w:noProof/>
          </w:rPr>
          <w:t>Test Case Details</w:t>
        </w:r>
        <w:r w:rsidR="004727F4">
          <w:rPr>
            <w:noProof/>
            <w:webHidden/>
          </w:rPr>
          <w:tab/>
        </w:r>
        <w:r w:rsidR="004727F4">
          <w:rPr>
            <w:noProof/>
            <w:webHidden/>
          </w:rPr>
          <w:fldChar w:fldCharType="begin"/>
        </w:r>
        <w:r w:rsidR="004727F4">
          <w:rPr>
            <w:noProof/>
            <w:webHidden/>
          </w:rPr>
          <w:instrText xml:space="preserve"> PAGEREF _Toc454468242 \h </w:instrText>
        </w:r>
        <w:r w:rsidR="004727F4">
          <w:rPr>
            <w:noProof/>
            <w:webHidden/>
          </w:rPr>
        </w:r>
        <w:r w:rsidR="004727F4">
          <w:rPr>
            <w:noProof/>
            <w:webHidden/>
          </w:rPr>
          <w:fldChar w:fldCharType="separate"/>
        </w:r>
        <w:r w:rsidR="004727F4">
          <w:rPr>
            <w:noProof/>
            <w:webHidden/>
          </w:rPr>
          <w:t>11</w:t>
        </w:r>
        <w:r w:rsidR="004727F4">
          <w:rPr>
            <w:noProof/>
            <w:webHidden/>
          </w:rPr>
          <w:fldChar w:fldCharType="end"/>
        </w:r>
      </w:hyperlink>
    </w:p>
    <w:p w:rsidR="00712D5A" w:rsidRPr="009E113F" w:rsidRDefault="00F007F1" w:rsidP="00444D7A">
      <w:pPr>
        <w:ind w:right="-1800"/>
        <w:rPr>
          <w:rFonts w:ascii="Arial" w:hAnsi="Arial" w:cs="Arial"/>
        </w:rPr>
      </w:pPr>
      <w:r w:rsidRPr="009E113F">
        <w:rPr>
          <w:rFonts w:ascii="Arial" w:hAnsi="Arial" w:cs="Arial"/>
          <w:b/>
          <w:bCs/>
          <w:caps/>
          <w:szCs w:val="20"/>
        </w:rPr>
        <w:fldChar w:fldCharType="end"/>
      </w:r>
    </w:p>
    <w:p w:rsidR="00E21EA8" w:rsidRPr="009E113F" w:rsidRDefault="00E21EA8" w:rsidP="00444D7A">
      <w:pPr>
        <w:ind w:right="-1800"/>
        <w:rPr>
          <w:rFonts w:ascii="Arial" w:hAnsi="Arial" w:cs="Arial"/>
        </w:rPr>
      </w:pPr>
    </w:p>
    <w:p w:rsidR="00E21EA8" w:rsidRPr="009E113F" w:rsidRDefault="00E21EA8" w:rsidP="00444D7A">
      <w:pPr>
        <w:ind w:right="-1800"/>
        <w:rPr>
          <w:rFonts w:ascii="Arial" w:hAnsi="Arial" w:cs="Arial"/>
        </w:rPr>
      </w:pPr>
    </w:p>
    <w:p w:rsidR="00E21EA8" w:rsidRPr="009E113F" w:rsidRDefault="00E21EA8" w:rsidP="00444D7A">
      <w:pPr>
        <w:ind w:right="-1800"/>
        <w:rPr>
          <w:rFonts w:ascii="Arial" w:hAnsi="Arial" w:cs="Arial"/>
        </w:rPr>
      </w:pPr>
    </w:p>
    <w:p w:rsidR="00E21EA8" w:rsidRPr="009E113F" w:rsidRDefault="00E21EA8" w:rsidP="00444D7A">
      <w:pPr>
        <w:ind w:right="-1800"/>
        <w:rPr>
          <w:rFonts w:ascii="Arial" w:hAnsi="Arial" w:cs="Arial"/>
        </w:rPr>
      </w:pPr>
    </w:p>
    <w:p w:rsidR="00E21EA8" w:rsidRPr="009E113F" w:rsidRDefault="00E21EA8" w:rsidP="00444D7A">
      <w:pPr>
        <w:ind w:right="-1800"/>
        <w:rPr>
          <w:rFonts w:ascii="Arial" w:hAnsi="Arial" w:cs="Arial"/>
        </w:rPr>
      </w:pPr>
    </w:p>
    <w:p w:rsidR="00E21EA8" w:rsidRPr="009E113F" w:rsidRDefault="00E21EA8" w:rsidP="00444D7A">
      <w:pPr>
        <w:ind w:right="-1800"/>
        <w:rPr>
          <w:rFonts w:ascii="Arial" w:hAnsi="Arial" w:cs="Arial"/>
        </w:rPr>
      </w:pPr>
    </w:p>
    <w:p w:rsidR="00E21EA8" w:rsidRPr="009E113F" w:rsidRDefault="00E21EA8" w:rsidP="00444D7A">
      <w:pPr>
        <w:ind w:right="-1800"/>
        <w:rPr>
          <w:rFonts w:ascii="Arial" w:hAnsi="Arial" w:cs="Arial"/>
        </w:rPr>
      </w:pPr>
    </w:p>
    <w:p w:rsidR="00E21EA8" w:rsidRPr="009E113F" w:rsidRDefault="00E21EA8" w:rsidP="00444D7A">
      <w:pPr>
        <w:ind w:right="-1800"/>
        <w:rPr>
          <w:rFonts w:ascii="Arial" w:hAnsi="Arial" w:cs="Arial"/>
        </w:rPr>
      </w:pPr>
    </w:p>
    <w:p w:rsidR="00E21EA8" w:rsidRPr="009E113F" w:rsidRDefault="00E21EA8" w:rsidP="00444D7A">
      <w:pPr>
        <w:ind w:right="-1800"/>
        <w:rPr>
          <w:rFonts w:ascii="Arial" w:hAnsi="Arial" w:cs="Arial"/>
        </w:rPr>
      </w:pPr>
    </w:p>
    <w:p w:rsidR="00E21EA8" w:rsidRPr="009E113F" w:rsidRDefault="00E21EA8" w:rsidP="00444D7A">
      <w:pPr>
        <w:ind w:right="-1800"/>
        <w:rPr>
          <w:rFonts w:ascii="Arial" w:hAnsi="Arial" w:cs="Arial"/>
        </w:rPr>
      </w:pPr>
    </w:p>
    <w:p w:rsidR="00E21EA8" w:rsidRPr="009E113F" w:rsidRDefault="00E21EA8" w:rsidP="00444D7A">
      <w:pPr>
        <w:ind w:right="-1800"/>
        <w:rPr>
          <w:rFonts w:ascii="Arial" w:hAnsi="Arial" w:cs="Arial"/>
        </w:rPr>
      </w:pPr>
    </w:p>
    <w:p w:rsidR="00E21EA8" w:rsidRPr="009E113F" w:rsidRDefault="00E21EA8" w:rsidP="00444D7A">
      <w:pPr>
        <w:ind w:right="-1800"/>
        <w:rPr>
          <w:rFonts w:ascii="Arial" w:hAnsi="Arial" w:cs="Arial"/>
        </w:rPr>
      </w:pPr>
    </w:p>
    <w:p w:rsidR="00E21EA8" w:rsidRPr="009E113F" w:rsidRDefault="00E21EA8" w:rsidP="00444D7A">
      <w:pPr>
        <w:ind w:right="-1800"/>
        <w:rPr>
          <w:rFonts w:ascii="Arial" w:hAnsi="Arial" w:cs="Arial"/>
        </w:rPr>
      </w:pPr>
    </w:p>
    <w:p w:rsidR="00E21EA8" w:rsidRPr="009E113F" w:rsidRDefault="00E21EA8" w:rsidP="00444D7A">
      <w:pPr>
        <w:ind w:right="-1800"/>
        <w:rPr>
          <w:rFonts w:ascii="Arial" w:hAnsi="Arial" w:cs="Arial"/>
        </w:rPr>
      </w:pPr>
    </w:p>
    <w:p w:rsidR="00E21EA8" w:rsidRDefault="00E21EA8" w:rsidP="00444D7A">
      <w:pPr>
        <w:ind w:right="-1800"/>
        <w:rPr>
          <w:rFonts w:ascii="Arial" w:hAnsi="Arial" w:cs="Arial"/>
        </w:rPr>
      </w:pPr>
    </w:p>
    <w:p w:rsidR="0023365B" w:rsidRDefault="0023365B" w:rsidP="00444D7A">
      <w:pPr>
        <w:ind w:right="-1800"/>
        <w:rPr>
          <w:rFonts w:ascii="Arial" w:hAnsi="Arial" w:cs="Arial"/>
        </w:rPr>
      </w:pPr>
    </w:p>
    <w:p w:rsidR="0023365B" w:rsidRDefault="0023365B" w:rsidP="00444D7A">
      <w:pPr>
        <w:ind w:right="-1800"/>
        <w:rPr>
          <w:rFonts w:ascii="Arial" w:hAnsi="Arial" w:cs="Arial"/>
        </w:rPr>
      </w:pPr>
    </w:p>
    <w:p w:rsidR="0023365B" w:rsidRDefault="0023365B" w:rsidP="00444D7A">
      <w:pPr>
        <w:ind w:right="-1800"/>
        <w:rPr>
          <w:rFonts w:ascii="Arial" w:hAnsi="Arial" w:cs="Arial"/>
        </w:rPr>
      </w:pPr>
    </w:p>
    <w:p w:rsidR="009325D3" w:rsidRDefault="009325D3" w:rsidP="00444D7A">
      <w:pPr>
        <w:ind w:right="-1800"/>
        <w:rPr>
          <w:rFonts w:ascii="Arial" w:hAnsi="Arial" w:cs="Arial"/>
        </w:rPr>
      </w:pPr>
    </w:p>
    <w:p w:rsidR="009325D3" w:rsidRDefault="009325D3" w:rsidP="00444D7A">
      <w:pPr>
        <w:ind w:right="-1800"/>
        <w:rPr>
          <w:rFonts w:ascii="Arial" w:hAnsi="Arial" w:cs="Arial"/>
        </w:rPr>
      </w:pPr>
    </w:p>
    <w:p w:rsidR="009325D3" w:rsidRDefault="009325D3" w:rsidP="00444D7A">
      <w:pPr>
        <w:ind w:right="-1800"/>
        <w:rPr>
          <w:rFonts w:ascii="Arial" w:hAnsi="Arial" w:cs="Arial"/>
        </w:rPr>
      </w:pPr>
    </w:p>
    <w:p w:rsidR="009325D3" w:rsidRDefault="009325D3" w:rsidP="00444D7A">
      <w:pPr>
        <w:ind w:right="-1800"/>
        <w:rPr>
          <w:rFonts w:ascii="Arial" w:hAnsi="Arial" w:cs="Arial"/>
        </w:rPr>
      </w:pPr>
    </w:p>
    <w:p w:rsidR="0023365B" w:rsidRDefault="0023365B" w:rsidP="00444D7A">
      <w:pPr>
        <w:ind w:right="-1800"/>
        <w:rPr>
          <w:rFonts w:ascii="Arial" w:hAnsi="Arial" w:cs="Arial"/>
        </w:rPr>
      </w:pPr>
    </w:p>
    <w:p w:rsidR="0023365B" w:rsidRPr="009E113F" w:rsidRDefault="0023365B" w:rsidP="00444D7A">
      <w:pPr>
        <w:ind w:right="-1800"/>
        <w:rPr>
          <w:rFonts w:ascii="Arial" w:hAnsi="Arial" w:cs="Arial"/>
        </w:rPr>
      </w:pPr>
    </w:p>
    <w:p w:rsidR="00E21EA8" w:rsidRPr="009E113F" w:rsidRDefault="00E21EA8" w:rsidP="00444D7A">
      <w:pPr>
        <w:ind w:right="-1800"/>
        <w:rPr>
          <w:rFonts w:ascii="Arial" w:hAnsi="Arial" w:cs="Arial"/>
        </w:rPr>
      </w:pPr>
    </w:p>
    <w:p w:rsidR="00E21EA8" w:rsidRPr="009E113F" w:rsidRDefault="00E21EA8" w:rsidP="00444D7A">
      <w:pPr>
        <w:ind w:right="-1800"/>
        <w:rPr>
          <w:rFonts w:ascii="Arial" w:hAnsi="Arial" w:cs="Arial"/>
        </w:rPr>
      </w:pPr>
    </w:p>
    <w:p w:rsidR="00433626" w:rsidRDefault="00433626" w:rsidP="00433626">
      <w:pPr>
        <w:pStyle w:val="Heading1"/>
        <w:ind w:left="540"/>
        <w:rPr>
          <w:bCs w:val="0"/>
          <w:color w:val="333333"/>
          <w:kern w:val="0"/>
          <w:sz w:val="28"/>
          <w:szCs w:val="28"/>
        </w:rPr>
      </w:pPr>
    </w:p>
    <w:p w:rsidR="00E21EA8" w:rsidRPr="00A93014" w:rsidRDefault="00E21EA8" w:rsidP="002E6596">
      <w:pPr>
        <w:pStyle w:val="Heading1"/>
        <w:numPr>
          <w:ilvl w:val="0"/>
          <w:numId w:val="3"/>
        </w:numPr>
        <w:rPr>
          <w:bCs w:val="0"/>
          <w:color w:val="333333"/>
          <w:kern w:val="0"/>
          <w:sz w:val="28"/>
          <w:szCs w:val="28"/>
        </w:rPr>
      </w:pPr>
      <w:bookmarkStart w:id="2" w:name="_Toc454468235"/>
      <w:r w:rsidRPr="00A93014">
        <w:rPr>
          <w:bCs w:val="0"/>
          <w:color w:val="333333"/>
          <w:kern w:val="0"/>
          <w:sz w:val="28"/>
          <w:szCs w:val="28"/>
        </w:rPr>
        <w:t xml:space="preserve">Mapping </w:t>
      </w:r>
      <w:r w:rsidR="0011007A" w:rsidRPr="00A93014">
        <w:rPr>
          <w:bCs w:val="0"/>
          <w:color w:val="333333"/>
          <w:kern w:val="0"/>
          <w:sz w:val="28"/>
          <w:szCs w:val="28"/>
        </w:rPr>
        <w:t>Overview</w:t>
      </w:r>
      <w:bookmarkEnd w:id="2"/>
    </w:p>
    <w:p w:rsidR="00CF3DDD" w:rsidRPr="009E113F" w:rsidRDefault="00CF3DDD" w:rsidP="00CF3DDD">
      <w:pPr>
        <w:rPr>
          <w:rFonts w:ascii="Arial" w:hAnsi="Arial" w:cs="Arial"/>
        </w:rPr>
      </w:pPr>
    </w:p>
    <w:p w:rsidR="00CF3DDD" w:rsidRPr="009E113F" w:rsidRDefault="00CF3DDD" w:rsidP="00CF3DDD">
      <w:pPr>
        <w:rPr>
          <w:rFonts w:ascii="Arial" w:hAnsi="Arial" w:cs="Arial"/>
        </w:rPr>
      </w:pPr>
    </w:p>
    <w:p w:rsidR="004D245E" w:rsidRPr="00A93014" w:rsidRDefault="00AA17E4" w:rsidP="004D245E">
      <w:pPr>
        <w:tabs>
          <w:tab w:val="left" w:pos="1350"/>
        </w:tabs>
        <w:spacing w:line="360" w:lineRule="auto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This </w:t>
      </w:r>
      <w:r w:rsidR="004C7205">
        <w:rPr>
          <w:rFonts w:ascii="Arial" w:hAnsi="Arial" w:cs="Arial"/>
          <w:color w:val="333333"/>
          <w:sz w:val="22"/>
          <w:szCs w:val="22"/>
        </w:rPr>
        <w:fldChar w:fldCharType="begin"/>
      </w:r>
      <w:r w:rsidR="004C7205">
        <w:rPr>
          <w:rFonts w:ascii="Arial" w:hAnsi="Arial" w:cs="Arial"/>
          <w:color w:val="333333"/>
          <w:sz w:val="22"/>
          <w:szCs w:val="22"/>
        </w:rPr>
        <w:instrText xml:space="preserve"> DOCPROPERTY  template_name  \* MERGEFORMAT </w:instrText>
      </w:r>
      <w:r w:rsidR="004C7205">
        <w:rPr>
          <w:rFonts w:ascii="Arial" w:hAnsi="Arial" w:cs="Arial"/>
          <w:color w:val="333333"/>
          <w:sz w:val="22"/>
          <w:szCs w:val="22"/>
        </w:rPr>
        <w:fldChar w:fldCharType="separate"/>
      </w:r>
      <w:r w:rsidR="004C7205">
        <w:rPr>
          <w:rFonts w:ascii="Arial" w:hAnsi="Arial" w:cs="Arial"/>
          <w:color w:val="333333"/>
          <w:sz w:val="22"/>
          <w:szCs w:val="22"/>
        </w:rPr>
        <w:t>&lt;&lt;Template Name&gt;&gt;</w:t>
      </w:r>
      <w:r w:rsidR="004C7205">
        <w:rPr>
          <w:rFonts w:ascii="Arial" w:hAnsi="Arial" w:cs="Arial"/>
          <w:color w:val="333333"/>
          <w:sz w:val="22"/>
          <w:szCs w:val="22"/>
        </w:rPr>
        <w:fldChar w:fldCharType="end"/>
      </w:r>
      <w:r w:rsidR="00686FC4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mapping</w:t>
      </w:r>
      <w:r w:rsidR="002348DE">
        <w:rPr>
          <w:rFonts w:ascii="Arial" w:hAnsi="Arial" w:cs="Arial"/>
          <w:color w:val="333333"/>
          <w:sz w:val="22"/>
          <w:szCs w:val="22"/>
        </w:rPr>
        <w:t xml:space="preserve">/package </w:t>
      </w:r>
      <w:r>
        <w:rPr>
          <w:rFonts w:ascii="Arial" w:hAnsi="Arial" w:cs="Arial"/>
          <w:color w:val="333333"/>
          <w:sz w:val="22"/>
          <w:szCs w:val="22"/>
        </w:rPr>
        <w:t xml:space="preserve">will </w:t>
      </w:r>
      <w:r w:rsidR="002348DE">
        <w:rPr>
          <w:rFonts w:ascii="Arial" w:hAnsi="Arial" w:cs="Arial"/>
          <w:color w:val="333333"/>
          <w:sz w:val="22"/>
          <w:szCs w:val="22"/>
        </w:rPr>
        <w:t>load the</w:t>
      </w:r>
      <w:r w:rsidR="00595E26">
        <w:rPr>
          <w:rFonts w:ascii="Arial" w:hAnsi="Arial" w:cs="Arial"/>
          <w:color w:val="333333"/>
          <w:sz w:val="22"/>
          <w:szCs w:val="22"/>
        </w:rPr>
        <w:t xml:space="preserve"> </w:t>
      </w:r>
      <w:r w:rsidR="00595E26">
        <w:rPr>
          <w:rFonts w:ascii="Arial" w:hAnsi="Arial" w:cs="Arial"/>
          <w:color w:val="333333"/>
          <w:sz w:val="22"/>
          <w:szCs w:val="22"/>
        </w:rPr>
        <w:fldChar w:fldCharType="begin"/>
      </w:r>
      <w:r w:rsidR="00595E26">
        <w:rPr>
          <w:rFonts w:ascii="Arial" w:hAnsi="Arial" w:cs="Arial"/>
          <w:color w:val="333333"/>
          <w:sz w:val="22"/>
          <w:szCs w:val="22"/>
        </w:rPr>
        <w:instrText xml:space="preserve"> DOCPROPERTY  tgt_tbl_business_names  \* MERGEFORMAT </w:instrText>
      </w:r>
      <w:r w:rsidR="00595E26">
        <w:rPr>
          <w:rFonts w:ascii="Arial" w:hAnsi="Arial" w:cs="Arial"/>
          <w:color w:val="333333"/>
          <w:sz w:val="22"/>
          <w:szCs w:val="22"/>
        </w:rPr>
        <w:fldChar w:fldCharType="separate"/>
      </w:r>
      <w:r w:rsidR="00595E26">
        <w:rPr>
          <w:rFonts w:ascii="Arial" w:hAnsi="Arial" w:cs="Arial"/>
          <w:color w:val="333333"/>
          <w:sz w:val="22"/>
          <w:szCs w:val="22"/>
        </w:rPr>
        <w:t>&lt;&lt;Target Business Names&gt;&gt;</w:t>
      </w:r>
      <w:r w:rsidR="00595E26">
        <w:rPr>
          <w:rFonts w:ascii="Arial" w:hAnsi="Arial" w:cs="Arial"/>
          <w:color w:val="333333"/>
          <w:sz w:val="22"/>
          <w:szCs w:val="22"/>
        </w:rPr>
        <w:fldChar w:fldCharType="end"/>
      </w:r>
      <w:r w:rsidR="002348DE">
        <w:rPr>
          <w:rFonts w:ascii="Arial" w:hAnsi="Arial" w:cs="Arial"/>
          <w:color w:val="333333"/>
          <w:sz w:val="22"/>
          <w:szCs w:val="22"/>
        </w:rPr>
        <w:t xml:space="preserve"> data into</w:t>
      </w:r>
      <w:r>
        <w:rPr>
          <w:rFonts w:ascii="Arial" w:hAnsi="Arial" w:cs="Arial"/>
          <w:color w:val="333333"/>
          <w:sz w:val="22"/>
          <w:szCs w:val="22"/>
        </w:rPr>
        <w:t xml:space="preserve"> table </w:t>
      </w:r>
      <w:r w:rsidR="007E6A52">
        <w:rPr>
          <w:rFonts w:ascii="Arial" w:hAnsi="Arial" w:cs="Arial"/>
          <w:color w:val="333333"/>
          <w:sz w:val="22"/>
          <w:szCs w:val="22"/>
        </w:rPr>
        <w:fldChar w:fldCharType="begin"/>
      </w:r>
      <w:r w:rsidR="007E6A52">
        <w:rPr>
          <w:rFonts w:ascii="Arial" w:hAnsi="Arial" w:cs="Arial"/>
          <w:color w:val="333333"/>
          <w:sz w:val="22"/>
          <w:szCs w:val="22"/>
        </w:rPr>
        <w:instrText xml:space="preserve"> DOCPROPERTY  tgt_table_names  \* MERGEFORMAT </w:instrText>
      </w:r>
      <w:r w:rsidR="007E6A52">
        <w:rPr>
          <w:rFonts w:ascii="Arial" w:hAnsi="Arial" w:cs="Arial"/>
          <w:color w:val="333333"/>
          <w:sz w:val="22"/>
          <w:szCs w:val="22"/>
        </w:rPr>
        <w:fldChar w:fldCharType="separate"/>
      </w:r>
      <w:r w:rsidR="007E6A52">
        <w:rPr>
          <w:rFonts w:ascii="Arial" w:hAnsi="Arial" w:cs="Arial"/>
          <w:color w:val="333333"/>
          <w:sz w:val="22"/>
          <w:szCs w:val="22"/>
        </w:rPr>
        <w:t>&lt;&lt;Target Table Names&gt;&gt;</w:t>
      </w:r>
      <w:r w:rsidR="007E6A52">
        <w:rPr>
          <w:rFonts w:ascii="Arial" w:hAnsi="Arial" w:cs="Arial"/>
          <w:color w:val="333333"/>
          <w:sz w:val="22"/>
          <w:szCs w:val="22"/>
        </w:rPr>
        <w:fldChar w:fldCharType="end"/>
      </w:r>
      <w:r w:rsidR="002348DE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 xml:space="preserve">from </w:t>
      </w:r>
      <w:r w:rsidR="00595E26">
        <w:rPr>
          <w:rFonts w:ascii="Arial" w:hAnsi="Arial" w:cs="Arial"/>
          <w:color w:val="333333"/>
          <w:sz w:val="22"/>
          <w:szCs w:val="22"/>
        </w:rPr>
        <w:fldChar w:fldCharType="begin"/>
      </w:r>
      <w:r w:rsidR="00595E26">
        <w:rPr>
          <w:rFonts w:ascii="Arial" w:hAnsi="Arial" w:cs="Arial"/>
          <w:color w:val="333333"/>
          <w:sz w:val="22"/>
          <w:szCs w:val="22"/>
        </w:rPr>
        <w:instrText xml:space="preserve"> DOCPROPERTY  db_details  \* MERGEFORMAT </w:instrText>
      </w:r>
      <w:r w:rsidR="00595E26">
        <w:rPr>
          <w:rFonts w:ascii="Arial" w:hAnsi="Arial" w:cs="Arial"/>
          <w:color w:val="333333"/>
          <w:sz w:val="22"/>
          <w:szCs w:val="22"/>
        </w:rPr>
        <w:fldChar w:fldCharType="separate"/>
      </w:r>
      <w:r w:rsidR="00595E26">
        <w:rPr>
          <w:rFonts w:ascii="Arial" w:hAnsi="Arial" w:cs="Arial"/>
          <w:color w:val="333333"/>
          <w:sz w:val="22"/>
          <w:szCs w:val="22"/>
        </w:rPr>
        <w:t>&lt;&lt;DB Schema Details&gt;&gt;</w:t>
      </w:r>
      <w:r w:rsidR="00595E26">
        <w:rPr>
          <w:rFonts w:ascii="Arial" w:hAnsi="Arial" w:cs="Arial"/>
          <w:color w:val="333333"/>
          <w:sz w:val="22"/>
          <w:szCs w:val="22"/>
        </w:rPr>
        <w:fldChar w:fldCharType="end"/>
      </w:r>
      <w:r>
        <w:rPr>
          <w:rFonts w:ascii="Arial" w:hAnsi="Arial" w:cs="Arial"/>
          <w:color w:val="333333"/>
          <w:sz w:val="22"/>
          <w:szCs w:val="22"/>
        </w:rPr>
        <w:t xml:space="preserve"> system. </w:t>
      </w:r>
    </w:p>
    <w:p w:rsidR="00F978A1" w:rsidRPr="009E113F" w:rsidRDefault="00F978A1" w:rsidP="007E29DC">
      <w:pPr>
        <w:spacing w:line="360" w:lineRule="auto"/>
        <w:rPr>
          <w:rFonts w:ascii="Arial" w:hAnsi="Arial" w:cs="Arial"/>
        </w:rPr>
      </w:pPr>
    </w:p>
    <w:tbl>
      <w:tblPr>
        <w:tblW w:w="51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26"/>
        <w:gridCol w:w="4682"/>
      </w:tblGrid>
      <w:tr w:rsidR="00FB5062" w:rsidRPr="005D0697" w:rsidTr="00B8641E">
        <w:trPr>
          <w:trHeight w:val="413"/>
        </w:trPr>
        <w:tc>
          <w:tcPr>
            <w:tcW w:w="2430" w:type="pct"/>
            <w:shd w:val="clear" w:color="auto" w:fill="auto"/>
            <w:vAlign w:val="center"/>
          </w:tcPr>
          <w:p w:rsidR="00FB5062" w:rsidRPr="005D0697" w:rsidRDefault="00A93014" w:rsidP="005D0697">
            <w:pPr>
              <w:spacing w:line="360" w:lineRule="auto"/>
              <w:rPr>
                <w:rFonts w:ascii="Arial" w:hAnsi="Arial" w:cs="Arial"/>
                <w:b/>
                <w:color w:val="333333"/>
              </w:rPr>
            </w:pPr>
            <w:r w:rsidRPr="005D0697">
              <w:rPr>
                <w:rFonts w:ascii="Arial" w:hAnsi="Arial" w:cs="Arial"/>
                <w:b/>
                <w:color w:val="333333"/>
              </w:rPr>
              <w:t>SOURCE</w:t>
            </w:r>
          </w:p>
        </w:tc>
        <w:tc>
          <w:tcPr>
            <w:tcW w:w="2570" w:type="pct"/>
          </w:tcPr>
          <w:p w:rsidR="00FB5062" w:rsidRPr="005D0697" w:rsidRDefault="008D42C8" w:rsidP="008D42C8">
            <w:pPr>
              <w:spacing w:line="360" w:lineRule="auto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instrText xml:space="preserve"> DOCPROPERTY  src_table_names  \* MERGEFORMAT </w:instrTex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>&lt;&lt;Source Table Names&gt;&gt;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fldChar w:fldCharType="end"/>
            </w:r>
          </w:p>
        </w:tc>
      </w:tr>
      <w:tr w:rsidR="00FB5062" w:rsidRPr="005D0697" w:rsidTr="00B8641E">
        <w:tc>
          <w:tcPr>
            <w:tcW w:w="2430" w:type="pct"/>
            <w:shd w:val="clear" w:color="auto" w:fill="auto"/>
            <w:vAlign w:val="center"/>
          </w:tcPr>
          <w:p w:rsidR="00FB5062" w:rsidRPr="005D0697" w:rsidRDefault="00A93014" w:rsidP="005D0697">
            <w:pPr>
              <w:spacing w:line="360" w:lineRule="auto"/>
              <w:rPr>
                <w:rFonts w:ascii="Arial" w:hAnsi="Arial" w:cs="Arial"/>
                <w:b/>
                <w:color w:val="333333"/>
              </w:rPr>
            </w:pPr>
            <w:r w:rsidRPr="005D0697">
              <w:rPr>
                <w:rFonts w:ascii="Arial" w:hAnsi="Arial" w:cs="Arial"/>
                <w:b/>
                <w:color w:val="333333"/>
              </w:rPr>
              <w:t>TARGET</w:t>
            </w:r>
          </w:p>
        </w:tc>
        <w:tc>
          <w:tcPr>
            <w:tcW w:w="2570" w:type="pct"/>
          </w:tcPr>
          <w:p w:rsidR="00FB5062" w:rsidRPr="005D0697" w:rsidRDefault="008D42C8" w:rsidP="008D42C8">
            <w:pPr>
              <w:spacing w:line="360" w:lineRule="auto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instrText xml:space="preserve"> DOCPROPERTY  tgt_table_names  \* MERGEFORMAT </w:instrTex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>&lt;&lt;Target Table Names&gt;&gt;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fldChar w:fldCharType="end"/>
            </w:r>
          </w:p>
        </w:tc>
      </w:tr>
      <w:tr w:rsidR="00FB5062" w:rsidRPr="005D0697" w:rsidTr="00B8641E">
        <w:tc>
          <w:tcPr>
            <w:tcW w:w="2430" w:type="pct"/>
            <w:shd w:val="clear" w:color="auto" w:fill="auto"/>
            <w:vAlign w:val="center"/>
          </w:tcPr>
          <w:p w:rsidR="00FB5062" w:rsidRPr="005D0697" w:rsidRDefault="002348DE" w:rsidP="005D0697">
            <w:pPr>
              <w:spacing w:line="360" w:lineRule="auto"/>
              <w:rPr>
                <w:rFonts w:ascii="Arial" w:hAnsi="Arial" w:cs="Arial"/>
                <w:b/>
                <w:color w:val="333333"/>
              </w:rPr>
            </w:pPr>
            <w:r>
              <w:rPr>
                <w:rFonts w:ascii="Arial" w:hAnsi="Arial" w:cs="Arial"/>
                <w:b/>
                <w:color w:val="333333"/>
              </w:rPr>
              <w:t xml:space="preserve">LOOKUP </w:t>
            </w:r>
          </w:p>
        </w:tc>
        <w:tc>
          <w:tcPr>
            <w:tcW w:w="2570" w:type="pct"/>
          </w:tcPr>
          <w:p w:rsidR="00FB5062" w:rsidRPr="005D0697" w:rsidRDefault="008D42C8" w:rsidP="008D42C8">
            <w:pPr>
              <w:spacing w:line="360" w:lineRule="auto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instrText xml:space="preserve"> DOCPROPERTY  lkp_table_names  \* MERGEFORMAT </w:instrTex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>&lt;&lt;Lookup Table Names&gt;&gt;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fldChar w:fldCharType="end"/>
            </w:r>
          </w:p>
        </w:tc>
      </w:tr>
      <w:tr w:rsidR="00FB5062" w:rsidRPr="005D0697" w:rsidTr="00B8641E">
        <w:tc>
          <w:tcPr>
            <w:tcW w:w="2430" w:type="pct"/>
            <w:shd w:val="clear" w:color="auto" w:fill="auto"/>
            <w:vAlign w:val="center"/>
          </w:tcPr>
          <w:p w:rsidR="00FB5062" w:rsidRPr="005D0697" w:rsidRDefault="002348DE" w:rsidP="005D0697">
            <w:pPr>
              <w:spacing w:line="360" w:lineRule="auto"/>
              <w:rPr>
                <w:rFonts w:ascii="Arial" w:hAnsi="Arial" w:cs="Arial"/>
                <w:b/>
                <w:color w:val="333333"/>
              </w:rPr>
            </w:pPr>
            <w:r w:rsidRPr="005D0697">
              <w:rPr>
                <w:rFonts w:ascii="Arial" w:hAnsi="Arial" w:cs="Arial"/>
                <w:b/>
                <w:color w:val="333333"/>
              </w:rPr>
              <w:t>MAPPING NAME</w:t>
            </w:r>
          </w:p>
        </w:tc>
        <w:tc>
          <w:tcPr>
            <w:tcW w:w="2570" w:type="pct"/>
          </w:tcPr>
          <w:p w:rsidR="00FB5062" w:rsidRPr="005D0697" w:rsidRDefault="009440B0" w:rsidP="009440B0">
            <w:pPr>
              <w:spacing w:line="360" w:lineRule="auto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fldChar w:fldCharType="begin"/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instrText xml:space="preserve"> DOCPROPERTY  template_name  \* MERGEFORMAT </w:instrTex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t>&lt;&lt;Template Name&gt;&gt;</w:t>
            </w:r>
            <w:r>
              <w:rPr>
                <w:rFonts w:ascii="Arial" w:hAnsi="Arial" w:cs="Arial"/>
                <w:color w:val="333333"/>
                <w:sz w:val="22"/>
                <w:szCs w:val="22"/>
              </w:rPr>
              <w:fldChar w:fldCharType="end"/>
            </w:r>
          </w:p>
        </w:tc>
      </w:tr>
    </w:tbl>
    <w:p w:rsidR="009B6DA1" w:rsidRDefault="009B6DA1" w:rsidP="009B6DA1">
      <w:pPr>
        <w:rPr>
          <w:rFonts w:ascii="Arial" w:hAnsi="Arial" w:cs="Arial"/>
        </w:rPr>
      </w:pPr>
    </w:p>
    <w:p w:rsidR="002C09BE" w:rsidRDefault="002C09BE" w:rsidP="00CF3DDD">
      <w:pPr>
        <w:pStyle w:val="Heading1"/>
      </w:pPr>
    </w:p>
    <w:p w:rsidR="001A7992" w:rsidRPr="009E113F" w:rsidRDefault="002C09BE" w:rsidP="002C09BE">
      <w:r>
        <w:br w:type="page"/>
      </w:r>
    </w:p>
    <w:p w:rsidR="002348DE" w:rsidRDefault="002348DE" w:rsidP="002E6596">
      <w:pPr>
        <w:pStyle w:val="Heading1"/>
        <w:numPr>
          <w:ilvl w:val="0"/>
          <w:numId w:val="3"/>
        </w:numPr>
        <w:rPr>
          <w:bCs w:val="0"/>
          <w:color w:val="333333"/>
          <w:kern w:val="0"/>
          <w:sz w:val="28"/>
          <w:szCs w:val="28"/>
        </w:rPr>
      </w:pPr>
      <w:bookmarkStart w:id="3" w:name="_Toc454468236"/>
      <w:r>
        <w:rPr>
          <w:bCs w:val="0"/>
          <w:color w:val="333333"/>
          <w:kern w:val="0"/>
          <w:sz w:val="28"/>
          <w:szCs w:val="28"/>
        </w:rPr>
        <w:t>Source Tables</w:t>
      </w:r>
      <w:bookmarkEnd w:id="3"/>
    </w:p>
    <w:p w:rsidR="002348DE" w:rsidRPr="006A5D7A" w:rsidRDefault="002348DE" w:rsidP="002348DE">
      <w:pPr>
        <w:ind w:left="540"/>
        <w:rPr>
          <w:rFonts w:ascii="Arial" w:hAnsi="Arial" w:cs="Arial"/>
          <w:sz w:val="22"/>
          <w:szCs w:val="22"/>
        </w:rPr>
      </w:pPr>
      <w:r w:rsidRPr="006A5D7A">
        <w:rPr>
          <w:rFonts w:ascii="Arial" w:hAnsi="Arial" w:cs="Arial"/>
          <w:sz w:val="22"/>
          <w:szCs w:val="22"/>
        </w:rPr>
        <w:t xml:space="preserve">This section provides details on each of the attribute from source table </w:t>
      </w:r>
      <w:r w:rsidR="00B6270A" w:rsidRPr="006A5D7A">
        <w:rPr>
          <w:rFonts w:ascii="Arial" w:hAnsi="Arial" w:cs="Arial"/>
          <w:sz w:val="22"/>
          <w:szCs w:val="22"/>
        </w:rPr>
        <w:fldChar w:fldCharType="begin"/>
      </w:r>
      <w:r w:rsidR="00B6270A" w:rsidRPr="006A5D7A">
        <w:rPr>
          <w:rFonts w:ascii="Arial" w:hAnsi="Arial" w:cs="Arial"/>
          <w:sz w:val="22"/>
          <w:szCs w:val="22"/>
        </w:rPr>
        <w:instrText xml:space="preserve"> DOCPROPERTY  src_table_names  \* MERGEFORMAT </w:instrText>
      </w:r>
      <w:r w:rsidR="00B6270A" w:rsidRPr="006A5D7A">
        <w:rPr>
          <w:rFonts w:ascii="Arial" w:hAnsi="Arial" w:cs="Arial"/>
          <w:sz w:val="22"/>
          <w:szCs w:val="22"/>
        </w:rPr>
        <w:fldChar w:fldCharType="separate"/>
      </w:r>
      <w:r w:rsidR="001B4DDF" w:rsidRPr="006A5D7A">
        <w:rPr>
          <w:rFonts w:ascii="Arial" w:hAnsi="Arial" w:cs="Arial"/>
          <w:sz w:val="22"/>
          <w:szCs w:val="22"/>
        </w:rPr>
        <w:t>&lt;&lt;Source Table Names&gt;&gt;</w:t>
      </w:r>
      <w:r w:rsidR="00B6270A" w:rsidRPr="006A5D7A">
        <w:rPr>
          <w:rFonts w:ascii="Arial" w:hAnsi="Arial" w:cs="Arial"/>
          <w:sz w:val="22"/>
          <w:szCs w:val="22"/>
        </w:rPr>
        <w:fldChar w:fldCharType="end"/>
      </w:r>
    </w:p>
    <w:p w:rsidR="002348DE" w:rsidRDefault="002348DE" w:rsidP="002348DE">
      <w:pPr>
        <w:ind w:left="540"/>
      </w:pPr>
    </w:p>
    <w:tbl>
      <w:tblPr>
        <w:tblW w:w="891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462"/>
        <w:gridCol w:w="1494"/>
        <w:gridCol w:w="1489"/>
        <w:gridCol w:w="1345"/>
        <w:gridCol w:w="1565"/>
      </w:tblGrid>
      <w:tr w:rsidR="00726EC8" w:rsidTr="008B23BA">
        <w:tc>
          <w:tcPr>
            <w:tcW w:w="1555" w:type="dxa"/>
            <w:vAlign w:val="center"/>
          </w:tcPr>
          <w:p w:rsidR="00726EC8" w:rsidRPr="006A5D7A" w:rsidRDefault="00726EC8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D7A">
              <w:rPr>
                <w:rFonts w:ascii="Arial" w:hAnsi="Arial" w:cs="Arial"/>
                <w:b/>
                <w:sz w:val="22"/>
                <w:szCs w:val="22"/>
              </w:rPr>
              <w:t>Table Name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726EC8" w:rsidRPr="006A5D7A" w:rsidRDefault="00726EC8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D7A">
              <w:rPr>
                <w:rFonts w:ascii="Arial" w:hAnsi="Arial" w:cs="Arial"/>
                <w:b/>
                <w:sz w:val="22"/>
                <w:szCs w:val="22"/>
              </w:rPr>
              <w:t>Ordinal Position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726EC8" w:rsidRPr="006A5D7A" w:rsidRDefault="00726EC8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D7A">
              <w:rPr>
                <w:rFonts w:ascii="Arial" w:hAnsi="Arial" w:cs="Arial"/>
                <w:b/>
                <w:sz w:val="22"/>
                <w:szCs w:val="22"/>
              </w:rPr>
              <w:t>Attribute Name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726EC8" w:rsidRPr="006A5D7A" w:rsidRDefault="00726EC8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D7A">
              <w:rPr>
                <w:rFonts w:ascii="Arial" w:hAnsi="Arial" w:cs="Arial"/>
                <w:b/>
                <w:sz w:val="22"/>
                <w:szCs w:val="22"/>
              </w:rPr>
              <w:t>Business Name</w:t>
            </w:r>
          </w:p>
        </w:tc>
        <w:tc>
          <w:tcPr>
            <w:tcW w:w="1345" w:type="dxa"/>
            <w:shd w:val="clear" w:color="auto" w:fill="auto"/>
            <w:vAlign w:val="center"/>
          </w:tcPr>
          <w:p w:rsidR="00726EC8" w:rsidRPr="006A5D7A" w:rsidRDefault="00726EC8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D7A">
              <w:rPr>
                <w:rFonts w:ascii="Arial" w:hAnsi="Arial" w:cs="Arial"/>
                <w:b/>
                <w:sz w:val="22"/>
                <w:szCs w:val="22"/>
              </w:rPr>
              <w:t>Data Type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726EC8" w:rsidRPr="006A5D7A" w:rsidRDefault="00726EC8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D7A">
              <w:rPr>
                <w:rFonts w:ascii="Arial" w:hAnsi="Arial" w:cs="Arial"/>
                <w:b/>
                <w:sz w:val="22"/>
                <w:szCs w:val="22"/>
              </w:rPr>
              <w:t>Size</w:t>
            </w:r>
          </w:p>
        </w:tc>
      </w:tr>
      <w:tr w:rsidR="00726EC8" w:rsidTr="00726EC8">
        <w:tc>
          <w:tcPr>
            <w:tcW w:w="1555" w:type="dxa"/>
          </w:tcPr>
          <w:p w:rsidR="00726EC8" w:rsidRDefault="00726EC8" w:rsidP="002348DE"/>
        </w:tc>
        <w:tc>
          <w:tcPr>
            <w:tcW w:w="1462" w:type="dxa"/>
            <w:shd w:val="clear" w:color="auto" w:fill="auto"/>
          </w:tcPr>
          <w:p w:rsidR="00726EC8" w:rsidRDefault="00726EC8" w:rsidP="002348DE"/>
        </w:tc>
        <w:tc>
          <w:tcPr>
            <w:tcW w:w="1494" w:type="dxa"/>
            <w:shd w:val="clear" w:color="auto" w:fill="auto"/>
          </w:tcPr>
          <w:p w:rsidR="00726EC8" w:rsidRDefault="00726EC8" w:rsidP="002348DE"/>
        </w:tc>
        <w:tc>
          <w:tcPr>
            <w:tcW w:w="1489" w:type="dxa"/>
            <w:shd w:val="clear" w:color="auto" w:fill="auto"/>
          </w:tcPr>
          <w:p w:rsidR="00726EC8" w:rsidRDefault="00726EC8" w:rsidP="002348DE"/>
        </w:tc>
        <w:tc>
          <w:tcPr>
            <w:tcW w:w="1345" w:type="dxa"/>
            <w:shd w:val="clear" w:color="auto" w:fill="auto"/>
          </w:tcPr>
          <w:p w:rsidR="00726EC8" w:rsidRDefault="00726EC8" w:rsidP="002348DE"/>
        </w:tc>
        <w:tc>
          <w:tcPr>
            <w:tcW w:w="1565" w:type="dxa"/>
            <w:shd w:val="clear" w:color="auto" w:fill="auto"/>
          </w:tcPr>
          <w:p w:rsidR="00726EC8" w:rsidRDefault="00726EC8" w:rsidP="002348DE"/>
        </w:tc>
      </w:tr>
      <w:tr w:rsidR="00726EC8" w:rsidTr="00726EC8">
        <w:tc>
          <w:tcPr>
            <w:tcW w:w="1555" w:type="dxa"/>
          </w:tcPr>
          <w:p w:rsidR="00726EC8" w:rsidRDefault="00726EC8" w:rsidP="002348DE"/>
        </w:tc>
        <w:tc>
          <w:tcPr>
            <w:tcW w:w="1462" w:type="dxa"/>
            <w:shd w:val="clear" w:color="auto" w:fill="auto"/>
          </w:tcPr>
          <w:p w:rsidR="00726EC8" w:rsidRDefault="00726EC8" w:rsidP="002348DE"/>
        </w:tc>
        <w:tc>
          <w:tcPr>
            <w:tcW w:w="1494" w:type="dxa"/>
            <w:shd w:val="clear" w:color="auto" w:fill="auto"/>
          </w:tcPr>
          <w:p w:rsidR="00726EC8" w:rsidRDefault="00726EC8" w:rsidP="002348DE"/>
        </w:tc>
        <w:tc>
          <w:tcPr>
            <w:tcW w:w="1489" w:type="dxa"/>
            <w:shd w:val="clear" w:color="auto" w:fill="auto"/>
          </w:tcPr>
          <w:p w:rsidR="00726EC8" w:rsidRDefault="00726EC8" w:rsidP="002348DE"/>
        </w:tc>
        <w:tc>
          <w:tcPr>
            <w:tcW w:w="1345" w:type="dxa"/>
            <w:shd w:val="clear" w:color="auto" w:fill="auto"/>
          </w:tcPr>
          <w:p w:rsidR="00726EC8" w:rsidRDefault="00726EC8" w:rsidP="002348DE"/>
        </w:tc>
        <w:tc>
          <w:tcPr>
            <w:tcW w:w="1565" w:type="dxa"/>
            <w:shd w:val="clear" w:color="auto" w:fill="auto"/>
          </w:tcPr>
          <w:p w:rsidR="00726EC8" w:rsidRDefault="00726EC8" w:rsidP="002348DE"/>
        </w:tc>
      </w:tr>
      <w:tr w:rsidR="00726EC8" w:rsidTr="00726EC8">
        <w:tc>
          <w:tcPr>
            <w:tcW w:w="1555" w:type="dxa"/>
          </w:tcPr>
          <w:p w:rsidR="00726EC8" w:rsidRDefault="00726EC8" w:rsidP="002348DE"/>
        </w:tc>
        <w:tc>
          <w:tcPr>
            <w:tcW w:w="1462" w:type="dxa"/>
            <w:shd w:val="clear" w:color="auto" w:fill="auto"/>
          </w:tcPr>
          <w:p w:rsidR="00726EC8" w:rsidRDefault="00726EC8" w:rsidP="002348DE"/>
        </w:tc>
        <w:tc>
          <w:tcPr>
            <w:tcW w:w="1494" w:type="dxa"/>
            <w:shd w:val="clear" w:color="auto" w:fill="auto"/>
          </w:tcPr>
          <w:p w:rsidR="00726EC8" w:rsidRDefault="00726EC8" w:rsidP="002348DE"/>
        </w:tc>
        <w:tc>
          <w:tcPr>
            <w:tcW w:w="1489" w:type="dxa"/>
            <w:shd w:val="clear" w:color="auto" w:fill="auto"/>
          </w:tcPr>
          <w:p w:rsidR="00726EC8" w:rsidRDefault="00726EC8" w:rsidP="002348DE"/>
        </w:tc>
        <w:tc>
          <w:tcPr>
            <w:tcW w:w="1345" w:type="dxa"/>
            <w:shd w:val="clear" w:color="auto" w:fill="auto"/>
          </w:tcPr>
          <w:p w:rsidR="00726EC8" w:rsidRDefault="00726EC8" w:rsidP="002348DE"/>
        </w:tc>
        <w:tc>
          <w:tcPr>
            <w:tcW w:w="1565" w:type="dxa"/>
            <w:shd w:val="clear" w:color="auto" w:fill="auto"/>
          </w:tcPr>
          <w:p w:rsidR="00726EC8" w:rsidRDefault="00726EC8" w:rsidP="002348DE"/>
        </w:tc>
      </w:tr>
    </w:tbl>
    <w:p w:rsidR="002348DE" w:rsidRDefault="002348DE" w:rsidP="002348DE">
      <w:pPr>
        <w:ind w:left="540"/>
      </w:pPr>
    </w:p>
    <w:p w:rsidR="002348DE" w:rsidRDefault="002348DE" w:rsidP="006A5D7A">
      <w:r>
        <w:br w:type="page"/>
      </w:r>
    </w:p>
    <w:p w:rsidR="002348DE" w:rsidRDefault="002348DE" w:rsidP="002348DE">
      <w:pPr>
        <w:pStyle w:val="Heading1"/>
        <w:numPr>
          <w:ilvl w:val="0"/>
          <w:numId w:val="3"/>
        </w:numPr>
        <w:rPr>
          <w:bCs w:val="0"/>
          <w:color w:val="333333"/>
          <w:kern w:val="0"/>
          <w:sz w:val="28"/>
          <w:szCs w:val="28"/>
        </w:rPr>
      </w:pPr>
      <w:bookmarkStart w:id="4" w:name="_Toc454468237"/>
      <w:r>
        <w:rPr>
          <w:bCs w:val="0"/>
          <w:color w:val="333333"/>
          <w:kern w:val="0"/>
          <w:sz w:val="28"/>
          <w:szCs w:val="28"/>
        </w:rPr>
        <w:t>Target Tables</w:t>
      </w:r>
      <w:bookmarkEnd w:id="4"/>
    </w:p>
    <w:p w:rsidR="002348DE" w:rsidRPr="006A5D7A" w:rsidRDefault="002348DE" w:rsidP="002348DE">
      <w:pPr>
        <w:ind w:left="540"/>
        <w:rPr>
          <w:rFonts w:ascii="Arial" w:hAnsi="Arial" w:cs="Arial"/>
          <w:sz w:val="22"/>
          <w:szCs w:val="22"/>
        </w:rPr>
      </w:pPr>
      <w:r w:rsidRPr="006A5D7A">
        <w:rPr>
          <w:rFonts w:ascii="Arial" w:hAnsi="Arial" w:cs="Arial"/>
          <w:sz w:val="22"/>
          <w:szCs w:val="22"/>
        </w:rPr>
        <w:t xml:space="preserve">This section provides details on each of the attribute from Target table </w:t>
      </w:r>
      <w:r w:rsidR="00B6270A" w:rsidRPr="006A5D7A">
        <w:rPr>
          <w:rFonts w:ascii="Arial" w:hAnsi="Arial" w:cs="Arial"/>
          <w:sz w:val="22"/>
          <w:szCs w:val="22"/>
        </w:rPr>
        <w:fldChar w:fldCharType="begin"/>
      </w:r>
      <w:r w:rsidR="00B6270A" w:rsidRPr="006A5D7A">
        <w:rPr>
          <w:rFonts w:ascii="Arial" w:hAnsi="Arial" w:cs="Arial"/>
          <w:sz w:val="22"/>
          <w:szCs w:val="22"/>
        </w:rPr>
        <w:instrText xml:space="preserve"> DOCPROPERTY  tgt_table_names  \* MERGEFORMAT </w:instrText>
      </w:r>
      <w:r w:rsidR="00B6270A" w:rsidRPr="006A5D7A">
        <w:rPr>
          <w:rFonts w:ascii="Arial" w:hAnsi="Arial" w:cs="Arial"/>
          <w:sz w:val="22"/>
          <w:szCs w:val="22"/>
        </w:rPr>
        <w:fldChar w:fldCharType="separate"/>
      </w:r>
      <w:r w:rsidR="001B4DDF" w:rsidRPr="006A5D7A">
        <w:rPr>
          <w:rFonts w:ascii="Arial" w:hAnsi="Arial" w:cs="Arial"/>
          <w:sz w:val="22"/>
          <w:szCs w:val="22"/>
        </w:rPr>
        <w:t>&lt;&lt;Target Table Names&gt;&gt;</w:t>
      </w:r>
      <w:r w:rsidR="00B6270A" w:rsidRPr="006A5D7A">
        <w:rPr>
          <w:rFonts w:ascii="Arial" w:hAnsi="Arial" w:cs="Arial"/>
          <w:sz w:val="22"/>
          <w:szCs w:val="22"/>
        </w:rPr>
        <w:fldChar w:fldCharType="end"/>
      </w:r>
    </w:p>
    <w:p w:rsidR="00726EC8" w:rsidRDefault="00726EC8" w:rsidP="002348DE">
      <w:pPr>
        <w:ind w:left="540"/>
      </w:pPr>
    </w:p>
    <w:tbl>
      <w:tblPr>
        <w:tblW w:w="891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462"/>
        <w:gridCol w:w="1494"/>
        <w:gridCol w:w="1489"/>
        <w:gridCol w:w="1345"/>
        <w:gridCol w:w="1565"/>
      </w:tblGrid>
      <w:tr w:rsidR="00726EC8" w:rsidTr="008B23BA">
        <w:tc>
          <w:tcPr>
            <w:tcW w:w="1555" w:type="dxa"/>
            <w:vAlign w:val="center"/>
          </w:tcPr>
          <w:p w:rsidR="00726EC8" w:rsidRPr="006A5D7A" w:rsidRDefault="00726EC8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D7A">
              <w:rPr>
                <w:rFonts w:ascii="Arial" w:hAnsi="Arial" w:cs="Arial"/>
                <w:b/>
                <w:sz w:val="22"/>
                <w:szCs w:val="22"/>
              </w:rPr>
              <w:t>Table Name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726EC8" w:rsidRPr="006A5D7A" w:rsidRDefault="00726EC8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D7A">
              <w:rPr>
                <w:rFonts w:ascii="Arial" w:hAnsi="Arial" w:cs="Arial"/>
                <w:b/>
                <w:sz w:val="22"/>
                <w:szCs w:val="22"/>
              </w:rPr>
              <w:t>Ordinal Position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726EC8" w:rsidRPr="006A5D7A" w:rsidRDefault="00726EC8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D7A">
              <w:rPr>
                <w:rFonts w:ascii="Arial" w:hAnsi="Arial" w:cs="Arial"/>
                <w:b/>
                <w:sz w:val="22"/>
                <w:szCs w:val="22"/>
              </w:rPr>
              <w:t>Attribute Name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726EC8" w:rsidRPr="006A5D7A" w:rsidRDefault="00726EC8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D7A">
              <w:rPr>
                <w:rFonts w:ascii="Arial" w:hAnsi="Arial" w:cs="Arial"/>
                <w:b/>
                <w:sz w:val="22"/>
                <w:szCs w:val="22"/>
              </w:rPr>
              <w:t>Business Name</w:t>
            </w:r>
          </w:p>
        </w:tc>
        <w:tc>
          <w:tcPr>
            <w:tcW w:w="1345" w:type="dxa"/>
            <w:shd w:val="clear" w:color="auto" w:fill="auto"/>
            <w:vAlign w:val="center"/>
          </w:tcPr>
          <w:p w:rsidR="00726EC8" w:rsidRPr="006A5D7A" w:rsidRDefault="00726EC8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D7A">
              <w:rPr>
                <w:rFonts w:ascii="Arial" w:hAnsi="Arial" w:cs="Arial"/>
                <w:b/>
                <w:sz w:val="22"/>
                <w:szCs w:val="22"/>
              </w:rPr>
              <w:t>Data Type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726EC8" w:rsidRPr="006A5D7A" w:rsidRDefault="00726EC8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D7A">
              <w:rPr>
                <w:rFonts w:ascii="Arial" w:hAnsi="Arial" w:cs="Arial"/>
                <w:b/>
                <w:sz w:val="22"/>
                <w:szCs w:val="22"/>
              </w:rPr>
              <w:t>Size</w:t>
            </w:r>
          </w:p>
        </w:tc>
      </w:tr>
      <w:tr w:rsidR="00726EC8" w:rsidTr="000F1047">
        <w:tc>
          <w:tcPr>
            <w:tcW w:w="1555" w:type="dxa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2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4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89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5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5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6EC8" w:rsidTr="000F1047">
        <w:tc>
          <w:tcPr>
            <w:tcW w:w="1555" w:type="dxa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2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4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89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5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5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6EC8" w:rsidTr="000F1047">
        <w:tc>
          <w:tcPr>
            <w:tcW w:w="1555" w:type="dxa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2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4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89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5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5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348DE" w:rsidRDefault="002348DE" w:rsidP="002348DE"/>
    <w:p w:rsidR="002348DE" w:rsidRDefault="002348DE" w:rsidP="002348DE">
      <w:r>
        <w:br w:type="page"/>
      </w:r>
    </w:p>
    <w:p w:rsidR="002348DE" w:rsidRPr="002348DE" w:rsidRDefault="002348DE" w:rsidP="002348DE">
      <w:pPr>
        <w:pStyle w:val="Heading1"/>
        <w:numPr>
          <w:ilvl w:val="0"/>
          <w:numId w:val="3"/>
        </w:numPr>
        <w:rPr>
          <w:bCs w:val="0"/>
          <w:color w:val="333333"/>
          <w:kern w:val="0"/>
          <w:sz w:val="28"/>
          <w:szCs w:val="28"/>
        </w:rPr>
      </w:pPr>
      <w:bookmarkStart w:id="5" w:name="_Toc454468238"/>
      <w:r w:rsidRPr="002348DE">
        <w:rPr>
          <w:bCs w:val="0"/>
          <w:color w:val="333333"/>
          <w:kern w:val="0"/>
          <w:sz w:val="28"/>
          <w:szCs w:val="28"/>
        </w:rPr>
        <w:t xml:space="preserve">Lookup </w:t>
      </w:r>
      <w:r>
        <w:rPr>
          <w:bCs w:val="0"/>
          <w:color w:val="333333"/>
          <w:kern w:val="0"/>
          <w:sz w:val="28"/>
          <w:szCs w:val="28"/>
        </w:rPr>
        <w:t>Tables</w:t>
      </w:r>
      <w:bookmarkEnd w:id="5"/>
    </w:p>
    <w:p w:rsidR="002348DE" w:rsidRPr="006A5D7A" w:rsidRDefault="002348DE" w:rsidP="002348DE">
      <w:pPr>
        <w:ind w:left="540"/>
        <w:rPr>
          <w:rFonts w:ascii="Arial" w:hAnsi="Arial" w:cs="Arial"/>
          <w:sz w:val="22"/>
          <w:szCs w:val="22"/>
        </w:rPr>
      </w:pPr>
      <w:r w:rsidRPr="006A5D7A">
        <w:rPr>
          <w:rFonts w:ascii="Arial" w:hAnsi="Arial" w:cs="Arial"/>
          <w:sz w:val="22"/>
          <w:szCs w:val="22"/>
        </w:rPr>
        <w:t xml:space="preserve">This section provides details on each of the attribute from Lookup table </w:t>
      </w:r>
      <w:r w:rsidR="00B6270A" w:rsidRPr="006A5D7A">
        <w:rPr>
          <w:rFonts w:ascii="Arial" w:hAnsi="Arial" w:cs="Arial"/>
          <w:sz w:val="22"/>
          <w:szCs w:val="22"/>
        </w:rPr>
        <w:fldChar w:fldCharType="begin"/>
      </w:r>
      <w:r w:rsidR="00B6270A" w:rsidRPr="006A5D7A">
        <w:rPr>
          <w:rFonts w:ascii="Arial" w:hAnsi="Arial" w:cs="Arial"/>
          <w:sz w:val="22"/>
          <w:szCs w:val="22"/>
        </w:rPr>
        <w:instrText xml:space="preserve"> DOCPROPERTY  lkp_table_names  \* MERGEFORMAT </w:instrText>
      </w:r>
      <w:r w:rsidR="00B6270A" w:rsidRPr="006A5D7A">
        <w:rPr>
          <w:rFonts w:ascii="Arial" w:hAnsi="Arial" w:cs="Arial"/>
          <w:sz w:val="22"/>
          <w:szCs w:val="22"/>
        </w:rPr>
        <w:fldChar w:fldCharType="separate"/>
      </w:r>
      <w:r w:rsidR="001B4DDF" w:rsidRPr="006A5D7A">
        <w:rPr>
          <w:rFonts w:ascii="Arial" w:hAnsi="Arial" w:cs="Arial"/>
          <w:sz w:val="22"/>
          <w:szCs w:val="22"/>
        </w:rPr>
        <w:t>&lt;&lt;Lookup Table Names&gt;&gt;</w:t>
      </w:r>
      <w:r w:rsidR="00B6270A" w:rsidRPr="006A5D7A">
        <w:rPr>
          <w:rFonts w:ascii="Arial" w:hAnsi="Arial" w:cs="Arial"/>
          <w:sz w:val="22"/>
          <w:szCs w:val="22"/>
        </w:rPr>
        <w:fldChar w:fldCharType="end"/>
      </w:r>
    </w:p>
    <w:p w:rsidR="00726EC8" w:rsidRDefault="00726EC8" w:rsidP="002348DE">
      <w:pPr>
        <w:ind w:left="540"/>
      </w:pPr>
    </w:p>
    <w:tbl>
      <w:tblPr>
        <w:tblW w:w="891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462"/>
        <w:gridCol w:w="1494"/>
        <w:gridCol w:w="1489"/>
        <w:gridCol w:w="1345"/>
        <w:gridCol w:w="1565"/>
      </w:tblGrid>
      <w:tr w:rsidR="00726EC8" w:rsidTr="008B23BA">
        <w:tc>
          <w:tcPr>
            <w:tcW w:w="1555" w:type="dxa"/>
            <w:vAlign w:val="center"/>
          </w:tcPr>
          <w:p w:rsidR="00726EC8" w:rsidRPr="006A5D7A" w:rsidRDefault="00726EC8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D7A">
              <w:rPr>
                <w:rFonts w:ascii="Arial" w:hAnsi="Arial" w:cs="Arial"/>
                <w:b/>
                <w:sz w:val="22"/>
                <w:szCs w:val="22"/>
              </w:rPr>
              <w:t>Table Name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726EC8" w:rsidRPr="006A5D7A" w:rsidRDefault="00726EC8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D7A">
              <w:rPr>
                <w:rFonts w:ascii="Arial" w:hAnsi="Arial" w:cs="Arial"/>
                <w:b/>
                <w:sz w:val="22"/>
                <w:szCs w:val="22"/>
              </w:rPr>
              <w:t>Ordinal Position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726EC8" w:rsidRPr="006A5D7A" w:rsidRDefault="00726EC8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D7A">
              <w:rPr>
                <w:rFonts w:ascii="Arial" w:hAnsi="Arial" w:cs="Arial"/>
                <w:b/>
                <w:sz w:val="22"/>
                <w:szCs w:val="22"/>
              </w:rPr>
              <w:t>Attribute Name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726EC8" w:rsidRPr="006A5D7A" w:rsidRDefault="00726EC8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D7A">
              <w:rPr>
                <w:rFonts w:ascii="Arial" w:hAnsi="Arial" w:cs="Arial"/>
                <w:b/>
                <w:sz w:val="22"/>
                <w:szCs w:val="22"/>
              </w:rPr>
              <w:t>Business Name</w:t>
            </w:r>
          </w:p>
        </w:tc>
        <w:tc>
          <w:tcPr>
            <w:tcW w:w="1345" w:type="dxa"/>
            <w:shd w:val="clear" w:color="auto" w:fill="auto"/>
            <w:vAlign w:val="center"/>
          </w:tcPr>
          <w:p w:rsidR="00726EC8" w:rsidRPr="006A5D7A" w:rsidRDefault="00726EC8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D7A">
              <w:rPr>
                <w:rFonts w:ascii="Arial" w:hAnsi="Arial" w:cs="Arial"/>
                <w:b/>
                <w:sz w:val="22"/>
                <w:szCs w:val="22"/>
              </w:rPr>
              <w:t>Data Type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726EC8" w:rsidRPr="006A5D7A" w:rsidRDefault="00726EC8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D7A">
              <w:rPr>
                <w:rFonts w:ascii="Arial" w:hAnsi="Arial" w:cs="Arial"/>
                <w:b/>
                <w:sz w:val="22"/>
                <w:szCs w:val="22"/>
              </w:rPr>
              <w:t>Size</w:t>
            </w:r>
          </w:p>
        </w:tc>
      </w:tr>
      <w:tr w:rsidR="00726EC8" w:rsidTr="000F1047">
        <w:tc>
          <w:tcPr>
            <w:tcW w:w="1555" w:type="dxa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2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4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89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5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5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6EC8" w:rsidTr="000F1047">
        <w:tc>
          <w:tcPr>
            <w:tcW w:w="1555" w:type="dxa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2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4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89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5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5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6EC8" w:rsidTr="006A5D7A">
        <w:trPr>
          <w:trHeight w:val="70"/>
        </w:trPr>
        <w:tc>
          <w:tcPr>
            <w:tcW w:w="1555" w:type="dxa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2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4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89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5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5" w:type="dxa"/>
            <w:shd w:val="clear" w:color="auto" w:fill="auto"/>
          </w:tcPr>
          <w:p w:rsidR="00726EC8" w:rsidRPr="006A5D7A" w:rsidRDefault="00726EC8" w:rsidP="000F10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348DE" w:rsidRDefault="002348DE" w:rsidP="002348DE"/>
    <w:p w:rsidR="002348DE" w:rsidRDefault="002348DE" w:rsidP="002348DE">
      <w:pPr>
        <w:ind w:left="540"/>
      </w:pPr>
    </w:p>
    <w:p w:rsidR="002348DE" w:rsidRPr="002348DE" w:rsidRDefault="002348DE" w:rsidP="002348DE">
      <w:pPr>
        <w:ind w:left="540"/>
      </w:pPr>
      <w:r>
        <w:br w:type="page"/>
      </w:r>
    </w:p>
    <w:p w:rsidR="00E21EA8" w:rsidRPr="00A111C4" w:rsidRDefault="003A6E89" w:rsidP="002348DE">
      <w:pPr>
        <w:pStyle w:val="Heading1"/>
        <w:numPr>
          <w:ilvl w:val="0"/>
          <w:numId w:val="3"/>
        </w:numPr>
        <w:rPr>
          <w:bCs w:val="0"/>
          <w:color w:val="333333"/>
          <w:kern w:val="0"/>
          <w:sz w:val="28"/>
          <w:szCs w:val="28"/>
        </w:rPr>
      </w:pPr>
      <w:bookmarkStart w:id="6" w:name="_Toc454468239"/>
      <w:r>
        <w:rPr>
          <w:bCs w:val="0"/>
          <w:color w:val="333333"/>
          <w:kern w:val="0"/>
          <w:sz w:val="28"/>
          <w:szCs w:val="28"/>
        </w:rPr>
        <w:t>Business Rules</w:t>
      </w:r>
      <w:bookmarkEnd w:id="6"/>
    </w:p>
    <w:p w:rsidR="002B38EF" w:rsidRDefault="002B38EF" w:rsidP="00296AB8">
      <w:pPr>
        <w:tabs>
          <w:tab w:val="left" w:pos="1350"/>
        </w:tabs>
        <w:spacing w:line="360" w:lineRule="auto"/>
        <w:ind w:left="360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 </w:t>
      </w:r>
    </w:p>
    <w:p w:rsidR="000F0F96" w:rsidRDefault="008A0E4C" w:rsidP="00CF3DDD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D40DB">
        <w:rPr>
          <w:rFonts w:ascii="Arial" w:hAnsi="Arial" w:cs="Arial"/>
          <w:sz w:val="22"/>
          <w:szCs w:val="22"/>
        </w:rPr>
        <w:t xml:space="preserve">The </w:t>
      </w:r>
      <w:r w:rsidR="001B4DDF">
        <w:rPr>
          <w:rFonts w:ascii="Arial" w:hAnsi="Arial" w:cs="Arial"/>
          <w:sz w:val="22"/>
          <w:szCs w:val="22"/>
        </w:rPr>
        <w:fldChar w:fldCharType="begin"/>
      </w:r>
      <w:r w:rsidR="001B4DDF">
        <w:rPr>
          <w:rFonts w:ascii="Arial" w:hAnsi="Arial" w:cs="Arial"/>
          <w:sz w:val="22"/>
          <w:szCs w:val="22"/>
        </w:rPr>
        <w:instrText xml:space="preserve"> DOCPROPERTY  src_table_names  \* MERGEFORMAT </w:instrText>
      </w:r>
      <w:r w:rsidR="001B4DDF">
        <w:rPr>
          <w:rFonts w:ascii="Arial" w:hAnsi="Arial" w:cs="Arial"/>
          <w:sz w:val="22"/>
          <w:szCs w:val="22"/>
        </w:rPr>
        <w:fldChar w:fldCharType="separate"/>
      </w:r>
      <w:r w:rsidR="001B4DDF">
        <w:rPr>
          <w:rFonts w:ascii="Arial" w:hAnsi="Arial" w:cs="Arial"/>
          <w:sz w:val="22"/>
          <w:szCs w:val="22"/>
        </w:rPr>
        <w:t>&lt;&lt;Source Table Names&gt;&gt;</w:t>
      </w:r>
      <w:r w:rsidR="001B4DDF">
        <w:rPr>
          <w:rFonts w:ascii="Arial" w:hAnsi="Arial" w:cs="Arial"/>
          <w:sz w:val="22"/>
          <w:szCs w:val="22"/>
        </w:rPr>
        <w:fldChar w:fldCharType="end"/>
      </w:r>
      <w:r w:rsidR="002348DE">
        <w:rPr>
          <w:rFonts w:ascii="Arial" w:hAnsi="Arial" w:cs="Arial"/>
          <w:color w:val="333333"/>
          <w:sz w:val="22"/>
          <w:szCs w:val="22"/>
        </w:rPr>
        <w:t xml:space="preserve"> </w:t>
      </w:r>
      <w:r w:rsidR="00CB101A">
        <w:rPr>
          <w:rFonts w:ascii="Arial" w:hAnsi="Arial" w:cs="Arial"/>
          <w:sz w:val="22"/>
          <w:szCs w:val="22"/>
        </w:rPr>
        <w:t>will</w:t>
      </w:r>
      <w:r w:rsidRPr="00BD40DB">
        <w:rPr>
          <w:rFonts w:ascii="Arial" w:hAnsi="Arial" w:cs="Arial"/>
          <w:sz w:val="22"/>
          <w:szCs w:val="22"/>
        </w:rPr>
        <w:t xml:space="preserve"> contain all attributes </w:t>
      </w:r>
      <w:r w:rsidR="00D128C3" w:rsidRPr="00BD40DB">
        <w:rPr>
          <w:rFonts w:ascii="Arial" w:hAnsi="Arial" w:cs="Arial"/>
          <w:sz w:val="22"/>
          <w:szCs w:val="22"/>
        </w:rPr>
        <w:t xml:space="preserve">pertaining to the </w:t>
      </w:r>
      <w:r w:rsidR="00A60E6F">
        <w:rPr>
          <w:rFonts w:ascii="Arial" w:hAnsi="Arial" w:cs="Arial"/>
          <w:sz w:val="22"/>
          <w:szCs w:val="22"/>
        </w:rPr>
        <w:fldChar w:fldCharType="begin"/>
      </w:r>
      <w:r w:rsidR="00A60E6F">
        <w:rPr>
          <w:rFonts w:ascii="Arial" w:hAnsi="Arial" w:cs="Arial"/>
          <w:sz w:val="22"/>
          <w:szCs w:val="22"/>
        </w:rPr>
        <w:instrText xml:space="preserve"> DOCPROPERTY  src_tbl_business_names  \* MERGEFORMAT </w:instrText>
      </w:r>
      <w:r w:rsidR="00A60E6F">
        <w:rPr>
          <w:rFonts w:ascii="Arial" w:hAnsi="Arial" w:cs="Arial"/>
          <w:sz w:val="22"/>
          <w:szCs w:val="22"/>
        </w:rPr>
        <w:fldChar w:fldCharType="separate"/>
      </w:r>
      <w:r w:rsidR="00A60E6F">
        <w:rPr>
          <w:rFonts w:ascii="Arial" w:hAnsi="Arial" w:cs="Arial"/>
          <w:sz w:val="22"/>
          <w:szCs w:val="22"/>
        </w:rPr>
        <w:t>&lt;&lt;Source Business Name&gt;&gt;</w:t>
      </w:r>
      <w:r w:rsidR="00A60E6F">
        <w:rPr>
          <w:rFonts w:ascii="Arial" w:hAnsi="Arial" w:cs="Arial"/>
          <w:sz w:val="22"/>
          <w:szCs w:val="22"/>
        </w:rPr>
        <w:fldChar w:fldCharType="end"/>
      </w:r>
      <w:r w:rsidR="002348DE">
        <w:rPr>
          <w:rFonts w:ascii="Arial" w:hAnsi="Arial" w:cs="Arial"/>
          <w:sz w:val="22"/>
          <w:szCs w:val="22"/>
        </w:rPr>
        <w:t xml:space="preserve"> entity</w:t>
      </w:r>
      <w:r w:rsidR="000972B1">
        <w:rPr>
          <w:rFonts w:ascii="Arial" w:hAnsi="Arial" w:cs="Arial"/>
          <w:sz w:val="22"/>
          <w:szCs w:val="22"/>
        </w:rPr>
        <w:t>.</w:t>
      </w:r>
    </w:p>
    <w:p w:rsidR="002348DE" w:rsidRDefault="002348DE" w:rsidP="00CF3DDD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Below are the various business Rules performed on the </w:t>
      </w:r>
      <w:r w:rsidR="001B4DDF">
        <w:rPr>
          <w:rFonts w:ascii="Arial" w:hAnsi="Arial" w:cs="Arial"/>
          <w:sz w:val="22"/>
          <w:szCs w:val="22"/>
        </w:rPr>
        <w:fldChar w:fldCharType="begin"/>
      </w:r>
      <w:r w:rsidR="001B4DDF">
        <w:rPr>
          <w:rFonts w:ascii="Arial" w:hAnsi="Arial" w:cs="Arial"/>
          <w:sz w:val="22"/>
          <w:szCs w:val="22"/>
        </w:rPr>
        <w:instrText xml:space="preserve"> DOCPROPERTY  src_table_names  \* MERGEFORMAT </w:instrText>
      </w:r>
      <w:r w:rsidR="001B4DDF">
        <w:rPr>
          <w:rFonts w:ascii="Arial" w:hAnsi="Arial" w:cs="Arial"/>
          <w:sz w:val="22"/>
          <w:szCs w:val="22"/>
        </w:rPr>
        <w:fldChar w:fldCharType="separate"/>
      </w:r>
      <w:r w:rsidR="001B4DDF">
        <w:rPr>
          <w:rFonts w:ascii="Arial" w:hAnsi="Arial" w:cs="Arial"/>
          <w:sz w:val="22"/>
          <w:szCs w:val="22"/>
        </w:rPr>
        <w:t>&lt;&lt;Source Table Names&gt;&gt;</w:t>
      </w:r>
      <w:r w:rsidR="001B4DDF">
        <w:rPr>
          <w:rFonts w:ascii="Arial" w:hAnsi="Arial" w:cs="Arial"/>
          <w:sz w:val="22"/>
          <w:szCs w:val="22"/>
        </w:rPr>
        <w:fldChar w:fldCharType="end"/>
      </w:r>
    </w:p>
    <w:p w:rsidR="002348DE" w:rsidRDefault="002348DE" w:rsidP="002348DE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tbl>
      <w:tblPr>
        <w:tblW w:w="813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3"/>
        <w:gridCol w:w="1359"/>
        <w:gridCol w:w="1330"/>
        <w:gridCol w:w="1434"/>
        <w:gridCol w:w="1388"/>
        <w:gridCol w:w="1362"/>
      </w:tblGrid>
      <w:tr w:rsidR="00B638C3" w:rsidRPr="00B638C3" w:rsidTr="008B23BA">
        <w:tc>
          <w:tcPr>
            <w:tcW w:w="1263" w:type="dxa"/>
            <w:shd w:val="clear" w:color="auto" w:fill="auto"/>
            <w:vAlign w:val="center"/>
          </w:tcPr>
          <w:p w:rsidR="002348DE" w:rsidRPr="008B23BA" w:rsidRDefault="002348DE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B23BA">
              <w:rPr>
                <w:rFonts w:ascii="Arial" w:hAnsi="Arial" w:cs="Arial"/>
                <w:b/>
                <w:sz w:val="22"/>
                <w:szCs w:val="22"/>
              </w:rPr>
              <w:t>Seq. No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2348DE" w:rsidRPr="008B23BA" w:rsidRDefault="002348DE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B23BA">
              <w:rPr>
                <w:rFonts w:ascii="Arial" w:hAnsi="Arial" w:cs="Arial"/>
                <w:b/>
                <w:sz w:val="22"/>
                <w:szCs w:val="22"/>
              </w:rPr>
              <w:t>Attribute Name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2348DE" w:rsidRPr="008B23BA" w:rsidRDefault="002348DE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B23BA">
              <w:rPr>
                <w:rFonts w:ascii="Arial" w:hAnsi="Arial" w:cs="Arial"/>
                <w:b/>
                <w:sz w:val="22"/>
                <w:szCs w:val="22"/>
              </w:rPr>
              <w:t>Rule Criteria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2348DE" w:rsidRPr="008B23BA" w:rsidRDefault="002348DE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B23BA">
              <w:rPr>
                <w:rFonts w:ascii="Arial" w:hAnsi="Arial" w:cs="Arial"/>
                <w:b/>
                <w:sz w:val="22"/>
                <w:szCs w:val="22"/>
              </w:rPr>
              <w:t>Rule Description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2348DE" w:rsidRPr="008B23BA" w:rsidRDefault="002348DE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B23BA">
              <w:rPr>
                <w:rFonts w:ascii="Arial" w:hAnsi="Arial" w:cs="Arial"/>
                <w:b/>
                <w:sz w:val="22"/>
                <w:szCs w:val="22"/>
              </w:rPr>
              <w:t>Rule Condition</w:t>
            </w:r>
          </w:p>
        </w:tc>
        <w:tc>
          <w:tcPr>
            <w:tcW w:w="1362" w:type="dxa"/>
            <w:shd w:val="clear" w:color="auto" w:fill="auto"/>
            <w:vAlign w:val="center"/>
          </w:tcPr>
          <w:p w:rsidR="002348DE" w:rsidRPr="008B23BA" w:rsidRDefault="002348DE" w:rsidP="008B23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B23BA">
              <w:rPr>
                <w:rFonts w:ascii="Arial" w:hAnsi="Arial" w:cs="Arial"/>
                <w:b/>
                <w:sz w:val="22"/>
                <w:szCs w:val="22"/>
              </w:rPr>
              <w:t>Rule Status (Active/ Inactive)</w:t>
            </w:r>
          </w:p>
        </w:tc>
      </w:tr>
      <w:tr w:rsidR="00B638C3" w:rsidRPr="00B638C3" w:rsidTr="008B23BA">
        <w:tc>
          <w:tcPr>
            <w:tcW w:w="1263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9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8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2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8C3" w:rsidRPr="00B638C3" w:rsidTr="008B23BA">
        <w:tc>
          <w:tcPr>
            <w:tcW w:w="1263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9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8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2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8C3" w:rsidRPr="00B638C3" w:rsidTr="008B23BA">
        <w:tc>
          <w:tcPr>
            <w:tcW w:w="1263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9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8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2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8C3" w:rsidRPr="00B638C3" w:rsidTr="008B23BA">
        <w:tc>
          <w:tcPr>
            <w:tcW w:w="1263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9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8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2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8C3" w:rsidRPr="00B638C3" w:rsidTr="008B23BA">
        <w:tc>
          <w:tcPr>
            <w:tcW w:w="1263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9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8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2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8C3" w:rsidRPr="00B638C3" w:rsidTr="008B23BA">
        <w:tc>
          <w:tcPr>
            <w:tcW w:w="1263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9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8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2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38C3" w:rsidRPr="00B638C3" w:rsidTr="008B23BA">
        <w:tc>
          <w:tcPr>
            <w:tcW w:w="1263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9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0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88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2" w:type="dxa"/>
            <w:shd w:val="clear" w:color="auto" w:fill="auto"/>
          </w:tcPr>
          <w:p w:rsidR="002348DE" w:rsidRPr="00B638C3" w:rsidRDefault="002348DE" w:rsidP="00B638C3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348DE" w:rsidRPr="009644FB" w:rsidRDefault="002348DE" w:rsidP="002348DE">
      <w:pPr>
        <w:spacing w:line="360" w:lineRule="auto"/>
        <w:ind w:left="720"/>
        <w:jc w:val="both"/>
        <w:rPr>
          <w:rFonts w:ascii="Arial" w:hAnsi="Arial" w:cs="Arial"/>
          <w:sz w:val="22"/>
          <w:szCs w:val="22"/>
        </w:rPr>
      </w:pPr>
    </w:p>
    <w:p w:rsidR="000F0F96" w:rsidRPr="009E113F" w:rsidRDefault="002C09BE" w:rsidP="00CF3DD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610B6" w:rsidRDefault="0011007A" w:rsidP="002348DE">
      <w:pPr>
        <w:pStyle w:val="Heading1"/>
        <w:numPr>
          <w:ilvl w:val="0"/>
          <w:numId w:val="3"/>
        </w:numPr>
        <w:rPr>
          <w:bCs w:val="0"/>
          <w:color w:val="333333"/>
          <w:kern w:val="0"/>
          <w:sz w:val="28"/>
          <w:szCs w:val="28"/>
        </w:rPr>
      </w:pPr>
      <w:bookmarkStart w:id="7" w:name="_Toc454468240"/>
      <w:r w:rsidRPr="00A111C4">
        <w:rPr>
          <w:bCs w:val="0"/>
          <w:color w:val="333333"/>
          <w:kern w:val="0"/>
          <w:sz w:val="28"/>
          <w:szCs w:val="28"/>
        </w:rPr>
        <w:t>Mapping Design</w:t>
      </w:r>
      <w:bookmarkEnd w:id="7"/>
    </w:p>
    <w:p w:rsidR="003A6E89" w:rsidRDefault="003A6E89" w:rsidP="003A6E89">
      <w:r>
        <w:t xml:space="preserve">         </w:t>
      </w:r>
    </w:p>
    <w:p w:rsidR="002348DE" w:rsidRPr="00A93014" w:rsidRDefault="002348DE" w:rsidP="002348DE">
      <w:pPr>
        <w:tabs>
          <w:tab w:val="left" w:pos="1350"/>
        </w:tabs>
        <w:spacing w:line="360" w:lineRule="auto"/>
        <w:ind w:left="720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 xml:space="preserve">Below table shows mapping details for the </w:t>
      </w:r>
      <w:r w:rsidR="00BE550E">
        <w:rPr>
          <w:rFonts w:ascii="Arial" w:hAnsi="Arial" w:cs="Arial"/>
          <w:color w:val="333333"/>
          <w:sz w:val="22"/>
          <w:szCs w:val="22"/>
        </w:rPr>
        <w:fldChar w:fldCharType="begin"/>
      </w:r>
      <w:r w:rsidR="00BE550E">
        <w:rPr>
          <w:rFonts w:ascii="Arial" w:hAnsi="Arial" w:cs="Arial"/>
          <w:color w:val="333333"/>
          <w:sz w:val="22"/>
          <w:szCs w:val="22"/>
        </w:rPr>
        <w:instrText xml:space="preserve"> DOCPROPERTY  template_name  \* MERGEFORMAT </w:instrText>
      </w:r>
      <w:r w:rsidR="00BE550E">
        <w:rPr>
          <w:rFonts w:ascii="Arial" w:hAnsi="Arial" w:cs="Arial"/>
          <w:color w:val="333333"/>
          <w:sz w:val="22"/>
          <w:szCs w:val="22"/>
        </w:rPr>
        <w:fldChar w:fldCharType="separate"/>
      </w:r>
      <w:r w:rsidR="00BE550E">
        <w:rPr>
          <w:rFonts w:ascii="Arial" w:hAnsi="Arial" w:cs="Arial"/>
          <w:color w:val="333333"/>
          <w:sz w:val="22"/>
          <w:szCs w:val="22"/>
        </w:rPr>
        <w:t>&lt;&lt;Template Name&gt;&gt;</w:t>
      </w:r>
      <w:r w:rsidR="00BE550E">
        <w:rPr>
          <w:rFonts w:ascii="Arial" w:hAnsi="Arial" w:cs="Arial"/>
          <w:color w:val="333333"/>
          <w:sz w:val="22"/>
          <w:szCs w:val="22"/>
        </w:rPr>
        <w:fldChar w:fldCharType="end"/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</w:p>
    <w:p w:rsidR="002348DE" w:rsidRDefault="002348DE" w:rsidP="003A6E89"/>
    <w:tbl>
      <w:tblPr>
        <w:tblW w:w="837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2520"/>
        <w:gridCol w:w="1530"/>
        <w:gridCol w:w="1620"/>
        <w:gridCol w:w="1620"/>
      </w:tblGrid>
      <w:tr w:rsidR="00DD2E7D" w:rsidTr="008B23BA">
        <w:tc>
          <w:tcPr>
            <w:tcW w:w="1080" w:type="dxa"/>
            <w:vAlign w:val="center"/>
          </w:tcPr>
          <w:p w:rsidR="00DD2E7D" w:rsidRPr="002C09BE" w:rsidRDefault="00DD2E7D" w:rsidP="008B23BA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C09BE">
              <w:rPr>
                <w:rFonts w:ascii="Calibri" w:hAnsi="Calibri" w:cs="Arial"/>
                <w:b/>
                <w:sz w:val="22"/>
                <w:szCs w:val="22"/>
              </w:rPr>
              <w:t>Sr. No.</w:t>
            </w:r>
          </w:p>
        </w:tc>
        <w:tc>
          <w:tcPr>
            <w:tcW w:w="2520" w:type="dxa"/>
            <w:vAlign w:val="center"/>
          </w:tcPr>
          <w:p w:rsidR="00DD2E7D" w:rsidRPr="002C09BE" w:rsidRDefault="00DD2E7D" w:rsidP="008B23BA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C09BE">
              <w:rPr>
                <w:rFonts w:ascii="Calibri" w:hAnsi="Calibri" w:cs="Arial"/>
                <w:b/>
                <w:sz w:val="22"/>
                <w:szCs w:val="22"/>
              </w:rPr>
              <w:t>Source Table</w:t>
            </w:r>
          </w:p>
        </w:tc>
        <w:tc>
          <w:tcPr>
            <w:tcW w:w="1530" w:type="dxa"/>
            <w:vAlign w:val="center"/>
          </w:tcPr>
          <w:p w:rsidR="00DD2E7D" w:rsidRPr="002C09BE" w:rsidRDefault="00DD2E7D" w:rsidP="008B23BA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C09BE">
              <w:rPr>
                <w:rFonts w:ascii="Calibri" w:hAnsi="Calibri" w:cs="Arial"/>
                <w:b/>
                <w:sz w:val="22"/>
                <w:szCs w:val="22"/>
              </w:rPr>
              <w:t>Source Column Name</w:t>
            </w:r>
          </w:p>
        </w:tc>
        <w:tc>
          <w:tcPr>
            <w:tcW w:w="1620" w:type="dxa"/>
            <w:vAlign w:val="center"/>
          </w:tcPr>
          <w:p w:rsidR="00DD2E7D" w:rsidRPr="002C09BE" w:rsidRDefault="00DD2E7D" w:rsidP="008B23BA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C09BE">
              <w:rPr>
                <w:rFonts w:ascii="Calibri" w:hAnsi="Calibri" w:cs="Arial"/>
                <w:b/>
                <w:sz w:val="22"/>
                <w:szCs w:val="22"/>
              </w:rPr>
              <w:t>Target Table</w:t>
            </w:r>
          </w:p>
        </w:tc>
        <w:tc>
          <w:tcPr>
            <w:tcW w:w="1620" w:type="dxa"/>
            <w:vAlign w:val="center"/>
          </w:tcPr>
          <w:p w:rsidR="00DD2E7D" w:rsidRPr="002C09BE" w:rsidRDefault="00DD2E7D" w:rsidP="008B23BA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C09BE">
              <w:rPr>
                <w:rFonts w:ascii="Calibri" w:hAnsi="Calibri" w:cs="Arial"/>
                <w:b/>
                <w:sz w:val="22"/>
                <w:szCs w:val="22"/>
              </w:rPr>
              <w:t>Target Column Name</w:t>
            </w:r>
          </w:p>
        </w:tc>
      </w:tr>
      <w:tr w:rsidR="00DD2E7D" w:rsidTr="008B23BA">
        <w:tc>
          <w:tcPr>
            <w:tcW w:w="1080" w:type="dxa"/>
            <w:vAlign w:val="center"/>
          </w:tcPr>
          <w:p w:rsidR="00DD2E7D" w:rsidRPr="00960506" w:rsidRDefault="00DD2E7D" w:rsidP="008B23B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20" w:type="dxa"/>
          </w:tcPr>
          <w:p w:rsidR="00DD2E7D" w:rsidRPr="00960506" w:rsidRDefault="00DD2E7D" w:rsidP="003A6E8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30" w:type="dxa"/>
          </w:tcPr>
          <w:p w:rsidR="00DD2E7D" w:rsidRPr="00960506" w:rsidRDefault="00DD2E7D" w:rsidP="003A6E8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20" w:type="dxa"/>
          </w:tcPr>
          <w:p w:rsidR="00DD2E7D" w:rsidRPr="00520CF6" w:rsidRDefault="00DD2E7D" w:rsidP="00395C7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20" w:type="dxa"/>
          </w:tcPr>
          <w:p w:rsidR="00DD2E7D" w:rsidRPr="00960506" w:rsidRDefault="00DD2E7D" w:rsidP="003A6E89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DD2E7D" w:rsidTr="008B23BA">
        <w:tc>
          <w:tcPr>
            <w:tcW w:w="1080" w:type="dxa"/>
            <w:vAlign w:val="center"/>
          </w:tcPr>
          <w:p w:rsidR="00DD2E7D" w:rsidRPr="00960506" w:rsidRDefault="00DD2E7D" w:rsidP="008B23B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20" w:type="dxa"/>
          </w:tcPr>
          <w:p w:rsidR="00DD2E7D" w:rsidRPr="00960506" w:rsidRDefault="00DD2E7D" w:rsidP="003E794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30" w:type="dxa"/>
          </w:tcPr>
          <w:p w:rsidR="00DD2E7D" w:rsidRPr="00960506" w:rsidRDefault="00DD2E7D" w:rsidP="003A6E8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20" w:type="dxa"/>
          </w:tcPr>
          <w:p w:rsidR="00DD2E7D" w:rsidRPr="00520CF6" w:rsidRDefault="00DD2E7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20" w:type="dxa"/>
          </w:tcPr>
          <w:p w:rsidR="00DD2E7D" w:rsidRPr="00960506" w:rsidRDefault="00DD2E7D" w:rsidP="003A6E89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DD2E7D" w:rsidTr="008B23BA">
        <w:tc>
          <w:tcPr>
            <w:tcW w:w="1080" w:type="dxa"/>
            <w:vAlign w:val="center"/>
          </w:tcPr>
          <w:p w:rsidR="00DD2E7D" w:rsidRPr="00960506" w:rsidRDefault="00DD2E7D" w:rsidP="008B23B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20" w:type="dxa"/>
          </w:tcPr>
          <w:p w:rsidR="00DD2E7D" w:rsidRPr="00960506" w:rsidRDefault="00DD2E7D" w:rsidP="003A6E8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30" w:type="dxa"/>
          </w:tcPr>
          <w:p w:rsidR="00DD2E7D" w:rsidRPr="00960506" w:rsidRDefault="00DD2E7D" w:rsidP="003A6E8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20" w:type="dxa"/>
          </w:tcPr>
          <w:p w:rsidR="00DD2E7D" w:rsidRPr="00520CF6" w:rsidRDefault="00DD2E7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20" w:type="dxa"/>
          </w:tcPr>
          <w:p w:rsidR="00DD2E7D" w:rsidRPr="00960506" w:rsidRDefault="00DD2E7D" w:rsidP="003A6E89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DD2E7D" w:rsidTr="008B23BA">
        <w:tc>
          <w:tcPr>
            <w:tcW w:w="1080" w:type="dxa"/>
            <w:vAlign w:val="center"/>
          </w:tcPr>
          <w:p w:rsidR="00DD2E7D" w:rsidRPr="00960506" w:rsidRDefault="00DD2E7D" w:rsidP="008B23B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20" w:type="dxa"/>
          </w:tcPr>
          <w:p w:rsidR="00DD2E7D" w:rsidRPr="00960506" w:rsidRDefault="00DD2E7D" w:rsidP="003A6E8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30" w:type="dxa"/>
          </w:tcPr>
          <w:p w:rsidR="00DD2E7D" w:rsidRPr="00960506" w:rsidRDefault="00DD2E7D" w:rsidP="003A6E8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20" w:type="dxa"/>
          </w:tcPr>
          <w:p w:rsidR="00DD2E7D" w:rsidRPr="00520CF6" w:rsidRDefault="00DD2E7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20" w:type="dxa"/>
          </w:tcPr>
          <w:p w:rsidR="00DD2E7D" w:rsidRPr="00960506" w:rsidRDefault="00DD2E7D" w:rsidP="003A6E89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395C7A" w:rsidTr="008B23BA">
        <w:tc>
          <w:tcPr>
            <w:tcW w:w="1080" w:type="dxa"/>
            <w:vAlign w:val="center"/>
          </w:tcPr>
          <w:p w:rsidR="00395C7A" w:rsidRDefault="00395C7A" w:rsidP="008B23BA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520" w:type="dxa"/>
          </w:tcPr>
          <w:p w:rsidR="00395C7A" w:rsidRPr="00395C7A" w:rsidRDefault="00395C7A" w:rsidP="003A6E8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530" w:type="dxa"/>
          </w:tcPr>
          <w:p w:rsidR="00395C7A" w:rsidRDefault="00395C7A" w:rsidP="003A6E8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20" w:type="dxa"/>
          </w:tcPr>
          <w:p w:rsidR="00395C7A" w:rsidRDefault="00395C7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20" w:type="dxa"/>
          </w:tcPr>
          <w:p w:rsidR="00395C7A" w:rsidRDefault="00395C7A" w:rsidP="003A6E89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EE7C55" w:rsidRDefault="00EE7C55" w:rsidP="003A6E89"/>
    <w:p w:rsidR="00EE7C55" w:rsidRDefault="00EE7C55" w:rsidP="003A6E89"/>
    <w:p w:rsidR="0038376D" w:rsidRPr="009E113F" w:rsidRDefault="0038376D" w:rsidP="0011007A">
      <w:pPr>
        <w:rPr>
          <w:rFonts w:ascii="Arial" w:hAnsi="Arial" w:cs="Arial"/>
        </w:rPr>
      </w:pPr>
    </w:p>
    <w:p w:rsidR="00BE62AB" w:rsidRDefault="002C09BE" w:rsidP="00011D8C">
      <w:pPr>
        <w:rPr>
          <w:rFonts w:ascii="Arial" w:hAnsi="Arial" w:cs="Arial"/>
          <w:highlight w:val="cyan"/>
        </w:rPr>
      </w:pPr>
      <w:r>
        <w:rPr>
          <w:rFonts w:ascii="Arial" w:hAnsi="Arial" w:cs="Arial"/>
          <w:highlight w:val="cyan"/>
        </w:rPr>
        <w:br w:type="page"/>
      </w:r>
    </w:p>
    <w:p w:rsidR="00202B8C" w:rsidRPr="002348DE" w:rsidRDefault="00202B8C" w:rsidP="002348DE">
      <w:pPr>
        <w:pStyle w:val="Heading1"/>
        <w:numPr>
          <w:ilvl w:val="0"/>
          <w:numId w:val="3"/>
        </w:numPr>
        <w:rPr>
          <w:bCs w:val="0"/>
          <w:color w:val="333333"/>
          <w:kern w:val="0"/>
          <w:sz w:val="28"/>
          <w:szCs w:val="28"/>
        </w:rPr>
      </w:pPr>
      <w:bookmarkStart w:id="8" w:name="_Toc179205652"/>
      <w:bookmarkStart w:id="9" w:name="_Toc179449716"/>
      <w:bookmarkStart w:id="10" w:name="_Toc454468241"/>
      <w:r w:rsidRPr="002348DE">
        <w:rPr>
          <w:bCs w:val="0"/>
          <w:color w:val="333333"/>
          <w:kern w:val="0"/>
          <w:sz w:val="28"/>
          <w:szCs w:val="28"/>
        </w:rPr>
        <w:t>TRANSFORMATION</w:t>
      </w:r>
      <w:bookmarkEnd w:id="8"/>
      <w:bookmarkEnd w:id="9"/>
      <w:r w:rsidR="002348DE" w:rsidRPr="002348DE">
        <w:rPr>
          <w:bCs w:val="0"/>
          <w:color w:val="333333"/>
          <w:kern w:val="0"/>
          <w:sz w:val="28"/>
          <w:szCs w:val="28"/>
        </w:rPr>
        <w:t xml:space="preserve"> Details</w:t>
      </w:r>
      <w:bookmarkEnd w:id="10"/>
    </w:p>
    <w:p w:rsidR="00202B8C" w:rsidRDefault="00202B8C" w:rsidP="00011D8C">
      <w:pPr>
        <w:rPr>
          <w:rFonts w:ascii="Arial" w:hAnsi="Arial" w:cs="Arial"/>
          <w:highlight w:val="cyan"/>
        </w:rPr>
      </w:pPr>
    </w:p>
    <w:tbl>
      <w:tblPr>
        <w:tblW w:w="885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2862"/>
        <w:gridCol w:w="1530"/>
        <w:gridCol w:w="3798"/>
      </w:tblGrid>
      <w:tr w:rsidR="00DD2E7D" w:rsidRPr="00696ED5" w:rsidTr="002348DE">
        <w:tc>
          <w:tcPr>
            <w:tcW w:w="666" w:type="dxa"/>
          </w:tcPr>
          <w:p w:rsidR="00DD2E7D" w:rsidRPr="00696ED5" w:rsidRDefault="00DD2E7D" w:rsidP="00044F81">
            <w:pPr>
              <w:rPr>
                <w:rFonts w:ascii="Arial" w:hAnsi="Arial" w:cs="Arial"/>
                <w:sz w:val="22"/>
                <w:szCs w:val="22"/>
              </w:rPr>
            </w:pPr>
            <w:r w:rsidRPr="00696ED5">
              <w:rPr>
                <w:rFonts w:ascii="Arial" w:hAnsi="Arial" w:cs="Arial"/>
                <w:sz w:val="22"/>
                <w:szCs w:val="22"/>
              </w:rPr>
              <w:t>Sr. No.</w:t>
            </w:r>
          </w:p>
        </w:tc>
        <w:tc>
          <w:tcPr>
            <w:tcW w:w="2862" w:type="dxa"/>
          </w:tcPr>
          <w:p w:rsidR="00DD2E7D" w:rsidRPr="00696ED5" w:rsidRDefault="00DD2E7D" w:rsidP="00044F81">
            <w:pPr>
              <w:rPr>
                <w:rFonts w:ascii="Arial" w:hAnsi="Arial" w:cs="Arial"/>
                <w:sz w:val="22"/>
                <w:szCs w:val="22"/>
              </w:rPr>
            </w:pPr>
            <w:r w:rsidRPr="00696ED5">
              <w:rPr>
                <w:rFonts w:ascii="Arial" w:hAnsi="Arial" w:cs="Arial"/>
                <w:sz w:val="22"/>
                <w:szCs w:val="22"/>
              </w:rPr>
              <w:t>Transformation</w:t>
            </w:r>
            <w:r w:rsidR="00AB36F9">
              <w:rPr>
                <w:rFonts w:ascii="Arial" w:hAnsi="Arial" w:cs="Arial"/>
                <w:sz w:val="22"/>
                <w:szCs w:val="22"/>
              </w:rPr>
              <w:t xml:space="preserve"> Name</w:t>
            </w:r>
          </w:p>
        </w:tc>
        <w:tc>
          <w:tcPr>
            <w:tcW w:w="1530" w:type="dxa"/>
          </w:tcPr>
          <w:p w:rsidR="00DD2E7D" w:rsidRPr="00696ED5" w:rsidRDefault="002348DE" w:rsidP="00044F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Transformation </w:t>
            </w:r>
            <w:r w:rsidR="00DD2E7D" w:rsidRPr="00696ED5"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798" w:type="dxa"/>
          </w:tcPr>
          <w:p w:rsidR="00DD2E7D" w:rsidRPr="00696ED5" w:rsidRDefault="002348DE" w:rsidP="00044F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Transformation </w:t>
            </w:r>
            <w:r w:rsidR="00DD2E7D" w:rsidRPr="00696ED5">
              <w:rPr>
                <w:rFonts w:ascii="Arial" w:hAnsi="Arial" w:cs="Arial"/>
                <w:sz w:val="22"/>
                <w:szCs w:val="22"/>
              </w:rPr>
              <w:t>Description</w:t>
            </w:r>
          </w:p>
        </w:tc>
      </w:tr>
      <w:tr w:rsidR="00DD2E7D" w:rsidRPr="00696ED5" w:rsidTr="002348DE">
        <w:tc>
          <w:tcPr>
            <w:tcW w:w="666" w:type="dxa"/>
          </w:tcPr>
          <w:p w:rsidR="00DD2E7D" w:rsidRPr="005911DB" w:rsidRDefault="00DD2E7D" w:rsidP="00044F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2" w:type="dxa"/>
          </w:tcPr>
          <w:p w:rsidR="00DD2E7D" w:rsidRPr="005911DB" w:rsidRDefault="00DD2E7D" w:rsidP="00555436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1530" w:type="dxa"/>
          </w:tcPr>
          <w:p w:rsidR="00DD2E7D" w:rsidRPr="005911DB" w:rsidRDefault="00DD2E7D" w:rsidP="00044F81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3798" w:type="dxa"/>
          </w:tcPr>
          <w:p w:rsidR="00DD2E7D" w:rsidRPr="00DD2E7D" w:rsidRDefault="00DD2E7D" w:rsidP="00172A6C">
            <w:pPr>
              <w:tabs>
                <w:tab w:val="left" w:pos="288"/>
                <w:tab w:val="left" w:pos="576"/>
                <w:tab w:val="left" w:pos="864"/>
                <w:tab w:val="left" w:pos="1152"/>
                <w:tab w:val="left" w:pos="1440"/>
                <w:tab w:val="left" w:pos="1728"/>
                <w:tab w:val="left" w:pos="2016"/>
                <w:tab w:val="left" w:pos="2304"/>
                <w:tab w:val="left" w:pos="2592"/>
                <w:tab w:val="left" w:pos="2880"/>
                <w:tab w:val="left" w:pos="3168"/>
                <w:tab w:val="left" w:pos="3456"/>
                <w:tab w:val="left" w:pos="3744"/>
                <w:tab w:val="left" w:pos="4032"/>
                <w:tab w:val="left" w:pos="4320"/>
                <w:tab w:val="left" w:pos="4608"/>
                <w:tab w:val="left" w:pos="4896"/>
                <w:tab w:val="left" w:pos="5184"/>
                <w:tab w:val="left" w:pos="5472"/>
                <w:tab w:val="left" w:pos="5760"/>
                <w:tab w:val="left" w:pos="6048"/>
                <w:tab w:val="left" w:pos="6336"/>
                <w:tab w:val="left" w:pos="6624"/>
                <w:tab w:val="left" w:pos="6912"/>
                <w:tab w:val="left" w:pos="7200"/>
                <w:tab w:val="left" w:pos="7488"/>
                <w:tab w:val="left" w:pos="7776"/>
                <w:tab w:val="left" w:pos="8064"/>
                <w:tab w:val="left" w:pos="8352"/>
                <w:tab w:val="left" w:pos="8640"/>
                <w:tab w:val="left" w:pos="8928"/>
                <w:tab w:val="left" w:pos="9216"/>
              </w:tabs>
              <w:autoSpaceDE w:val="0"/>
              <w:autoSpaceDN w:val="0"/>
              <w:adjustRightInd w:val="0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D2E7D" w:rsidRPr="00696ED5" w:rsidTr="002348DE">
        <w:tc>
          <w:tcPr>
            <w:tcW w:w="666" w:type="dxa"/>
          </w:tcPr>
          <w:p w:rsidR="00DD2E7D" w:rsidRPr="005911DB" w:rsidRDefault="00DD2E7D" w:rsidP="00044F8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62" w:type="dxa"/>
          </w:tcPr>
          <w:p w:rsidR="00DD2E7D" w:rsidRPr="005911DB" w:rsidRDefault="00DD2E7D" w:rsidP="00044F81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1530" w:type="dxa"/>
          </w:tcPr>
          <w:p w:rsidR="00DD2E7D" w:rsidRPr="005911DB" w:rsidRDefault="00DD2E7D" w:rsidP="00044F81">
            <w:pPr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3798" w:type="dxa"/>
          </w:tcPr>
          <w:p w:rsidR="00DD2E7D" w:rsidRPr="00DD2E7D" w:rsidRDefault="00DD2E7D" w:rsidP="00050D66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DD2E7D" w:rsidRDefault="00DD2E7D" w:rsidP="00011D8C">
      <w:pPr>
        <w:rPr>
          <w:rFonts w:ascii="Arial" w:hAnsi="Arial" w:cs="Arial"/>
          <w:highlight w:val="cyan"/>
        </w:rPr>
      </w:pPr>
    </w:p>
    <w:p w:rsidR="00DD2E7D" w:rsidRPr="009E113F" w:rsidRDefault="002348DE" w:rsidP="00011D8C">
      <w:pPr>
        <w:rPr>
          <w:rFonts w:ascii="Arial" w:hAnsi="Arial" w:cs="Arial"/>
          <w:highlight w:val="cyan"/>
        </w:rPr>
      </w:pPr>
      <w:r>
        <w:rPr>
          <w:rFonts w:ascii="Arial" w:hAnsi="Arial" w:cs="Arial"/>
          <w:highlight w:val="cyan"/>
        </w:rPr>
        <w:br w:type="page"/>
      </w:r>
    </w:p>
    <w:p w:rsidR="002348DE" w:rsidRPr="002348DE" w:rsidRDefault="002348DE" w:rsidP="002348DE">
      <w:pPr>
        <w:pStyle w:val="Heading1"/>
        <w:numPr>
          <w:ilvl w:val="0"/>
          <w:numId w:val="3"/>
        </w:numPr>
        <w:rPr>
          <w:bCs w:val="0"/>
          <w:color w:val="333333"/>
          <w:kern w:val="0"/>
          <w:sz w:val="28"/>
          <w:szCs w:val="28"/>
        </w:rPr>
      </w:pPr>
      <w:r w:rsidRPr="002348DE">
        <w:rPr>
          <w:bCs w:val="0"/>
          <w:color w:val="333333"/>
          <w:kern w:val="0"/>
          <w:sz w:val="28"/>
          <w:szCs w:val="28"/>
        </w:rPr>
        <w:t xml:space="preserve"> </w:t>
      </w:r>
      <w:bookmarkStart w:id="11" w:name="_Toc454468242"/>
      <w:r>
        <w:rPr>
          <w:bCs w:val="0"/>
          <w:color w:val="333333"/>
          <w:kern w:val="0"/>
          <w:sz w:val="28"/>
          <w:szCs w:val="28"/>
        </w:rPr>
        <w:t xml:space="preserve">Test Case </w:t>
      </w:r>
      <w:r w:rsidRPr="002348DE">
        <w:rPr>
          <w:bCs w:val="0"/>
          <w:color w:val="333333"/>
          <w:kern w:val="0"/>
          <w:sz w:val="28"/>
          <w:szCs w:val="28"/>
        </w:rPr>
        <w:t>Details</w:t>
      </w:r>
      <w:bookmarkEnd w:id="11"/>
    </w:p>
    <w:p w:rsidR="00261D5A" w:rsidRDefault="002348DE" w:rsidP="002348DE">
      <w:pPr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This section prides details on the acceptance criteria for the table </w:t>
      </w:r>
      <w:r w:rsidR="001B4DDF">
        <w:rPr>
          <w:rFonts w:ascii="Arial" w:hAnsi="Arial" w:cs="Arial"/>
        </w:rPr>
        <w:fldChar w:fldCharType="begin"/>
      </w:r>
      <w:r w:rsidR="001B4DDF">
        <w:rPr>
          <w:rFonts w:ascii="Arial" w:hAnsi="Arial" w:cs="Arial"/>
        </w:rPr>
        <w:instrText xml:space="preserve"> DOCPROPERTY  tgt_table_names  \* MERGEFORMAT </w:instrText>
      </w:r>
      <w:r w:rsidR="001B4DDF">
        <w:rPr>
          <w:rFonts w:ascii="Arial" w:hAnsi="Arial" w:cs="Arial"/>
        </w:rPr>
        <w:fldChar w:fldCharType="separate"/>
      </w:r>
      <w:r w:rsidR="001B4DDF">
        <w:rPr>
          <w:rFonts w:ascii="Arial" w:hAnsi="Arial" w:cs="Arial"/>
        </w:rPr>
        <w:t>&lt;&lt;Target Table Names&gt;&gt;</w:t>
      </w:r>
      <w:r w:rsidR="001B4DDF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 xml:space="preserve"> </w:t>
      </w:r>
    </w:p>
    <w:p w:rsidR="002348DE" w:rsidRDefault="002348DE" w:rsidP="002348DE">
      <w:pPr>
        <w:ind w:left="540"/>
        <w:rPr>
          <w:rFonts w:ascii="Arial" w:hAnsi="Arial" w:cs="Arial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1158"/>
        <w:gridCol w:w="1243"/>
        <w:gridCol w:w="1158"/>
        <w:gridCol w:w="1122"/>
        <w:gridCol w:w="1243"/>
        <w:gridCol w:w="1122"/>
      </w:tblGrid>
      <w:tr w:rsidR="00B6270A" w:rsidRPr="00B6270A" w:rsidTr="00B6270A">
        <w:tc>
          <w:tcPr>
            <w:tcW w:w="1265" w:type="dxa"/>
            <w:shd w:val="clear" w:color="auto" w:fill="auto"/>
          </w:tcPr>
          <w:p w:rsidR="00787E61" w:rsidRPr="00B6270A" w:rsidRDefault="00787E61" w:rsidP="00B6270A">
            <w:pPr>
              <w:jc w:val="center"/>
              <w:rPr>
                <w:rFonts w:ascii="Arial" w:hAnsi="Arial" w:cs="Arial"/>
                <w:b/>
              </w:rPr>
            </w:pPr>
            <w:r w:rsidRPr="00B6270A">
              <w:rPr>
                <w:rFonts w:ascii="Arial" w:hAnsi="Arial" w:cs="Arial"/>
                <w:b/>
              </w:rPr>
              <w:t>Template Name</w:t>
            </w: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B6270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B6270A">
              <w:rPr>
                <w:rFonts w:ascii="Arial" w:hAnsi="Arial" w:cs="Arial"/>
                <w:b/>
              </w:rPr>
              <w:t>Source Table Name</w:t>
            </w:r>
          </w:p>
          <w:p w:rsidR="00787E61" w:rsidRPr="00B6270A" w:rsidRDefault="00787E61" w:rsidP="00B6270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B6270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B6270A">
              <w:rPr>
                <w:rFonts w:ascii="Arial" w:hAnsi="Arial" w:cs="Arial"/>
                <w:b/>
              </w:rPr>
              <w:t>Source Attribute Name</w:t>
            </w:r>
          </w:p>
          <w:p w:rsidR="00787E61" w:rsidRPr="00B6270A" w:rsidRDefault="00787E61" w:rsidP="00B6270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B6270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B6270A">
              <w:rPr>
                <w:rFonts w:ascii="Arial" w:hAnsi="Arial" w:cs="Arial"/>
                <w:b/>
              </w:rPr>
              <w:t>Source Data Type</w:t>
            </w:r>
          </w:p>
          <w:p w:rsidR="00787E61" w:rsidRPr="00B6270A" w:rsidRDefault="00787E61" w:rsidP="00B6270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B6270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B6270A">
              <w:rPr>
                <w:rFonts w:ascii="Arial" w:hAnsi="Arial" w:cs="Arial"/>
                <w:b/>
              </w:rPr>
              <w:t>Target Table Name</w:t>
            </w:r>
          </w:p>
          <w:p w:rsidR="00787E61" w:rsidRPr="00B6270A" w:rsidRDefault="00787E61" w:rsidP="00B6270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B6270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B6270A">
              <w:rPr>
                <w:rFonts w:ascii="Arial" w:hAnsi="Arial" w:cs="Arial"/>
                <w:b/>
              </w:rPr>
              <w:t>Target Attribute Name</w:t>
            </w:r>
          </w:p>
          <w:p w:rsidR="00787E61" w:rsidRPr="00B6270A" w:rsidRDefault="00787E61" w:rsidP="00B6270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66" w:type="dxa"/>
            <w:shd w:val="clear" w:color="auto" w:fill="auto"/>
          </w:tcPr>
          <w:p w:rsidR="00787E61" w:rsidRPr="00B6270A" w:rsidRDefault="00787E61" w:rsidP="00B6270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 w:rsidRPr="00B6270A">
              <w:rPr>
                <w:rFonts w:ascii="Arial" w:hAnsi="Arial" w:cs="Arial"/>
                <w:b/>
              </w:rPr>
              <w:t>Target Data Type</w:t>
            </w:r>
          </w:p>
          <w:p w:rsidR="00787E61" w:rsidRPr="00B6270A" w:rsidRDefault="00787E61" w:rsidP="00B6270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6270A" w:rsidRPr="00B6270A" w:rsidTr="00B6270A"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6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</w:tr>
      <w:tr w:rsidR="00B6270A" w:rsidRPr="00B6270A" w:rsidTr="00B6270A"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6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</w:tr>
      <w:tr w:rsidR="00B6270A" w:rsidRPr="00B6270A" w:rsidTr="00B6270A"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  <w:tc>
          <w:tcPr>
            <w:tcW w:w="1266" w:type="dxa"/>
            <w:shd w:val="clear" w:color="auto" w:fill="auto"/>
          </w:tcPr>
          <w:p w:rsidR="00787E61" w:rsidRPr="00B6270A" w:rsidRDefault="00787E61" w:rsidP="002348DE">
            <w:pPr>
              <w:rPr>
                <w:rFonts w:ascii="Arial" w:hAnsi="Arial" w:cs="Arial"/>
              </w:rPr>
            </w:pPr>
          </w:p>
        </w:tc>
      </w:tr>
    </w:tbl>
    <w:p w:rsidR="002348DE" w:rsidRDefault="002348DE" w:rsidP="002348DE">
      <w:pPr>
        <w:ind w:left="540"/>
        <w:rPr>
          <w:rFonts w:ascii="Arial" w:hAnsi="Arial" w:cs="Arial"/>
        </w:rPr>
      </w:pPr>
      <w:bookmarkStart w:id="12" w:name="_GoBack"/>
      <w:bookmarkEnd w:id="12"/>
    </w:p>
    <w:sectPr w:rsidR="002348DE" w:rsidSect="00770AD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70A" w:rsidRDefault="00B6270A">
      <w:r>
        <w:separator/>
      </w:r>
    </w:p>
  </w:endnote>
  <w:endnote w:type="continuationSeparator" w:id="0">
    <w:p w:rsidR="00B6270A" w:rsidRDefault="00B6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978" w:rsidRPr="00A80429" w:rsidRDefault="005B6978" w:rsidP="001F1C16">
    <w:pPr>
      <w:pStyle w:val="Footer"/>
      <w:pBdr>
        <w:top w:val="single" w:sz="12" w:space="0" w:color="000080"/>
      </w:pBdr>
      <w:ind w:left="720" w:hanging="720"/>
      <w:jc w:val="both"/>
      <w:rPr>
        <w:sz w:val="20"/>
        <w:szCs w:val="20"/>
      </w:rPr>
    </w:pPr>
    <w:r w:rsidRPr="00A80429">
      <w:rPr>
        <w:sz w:val="20"/>
        <w:szCs w:val="20"/>
      </w:rPr>
      <w:tab/>
    </w:r>
    <w:r w:rsidRPr="00A80429">
      <w:rPr>
        <w:sz w:val="20"/>
        <w:szCs w:val="20"/>
      </w:rPr>
      <w:tab/>
    </w:r>
    <w:r w:rsidRPr="00A80429">
      <w:rPr>
        <w:sz w:val="20"/>
        <w:szCs w:val="20"/>
      </w:rPr>
      <w:tab/>
    </w:r>
  </w:p>
  <w:p w:rsidR="005B6978" w:rsidRPr="00A00F16" w:rsidRDefault="00BE550E" w:rsidP="00DD2E7D">
    <w:pPr>
      <w:pStyle w:val="Footer"/>
      <w:tabs>
        <w:tab w:val="clear" w:pos="4320"/>
        <w:tab w:val="clear" w:pos="8640"/>
        <w:tab w:val="center" w:pos="3690"/>
        <w:tab w:val="right" w:pos="9270"/>
      </w:tabs>
      <w:rPr>
        <w:rFonts w:ascii="Arial" w:hAnsi="Arial" w:cs="Arial"/>
        <w:i/>
        <w:sz w:val="16"/>
        <w:szCs w:val="16"/>
      </w:rPr>
    </w:pPr>
    <w:r>
      <w:rPr>
        <w:rFonts w:ascii="Arial" w:hAnsi="Arial" w:cs="Arial"/>
        <w:i/>
        <w:sz w:val="16"/>
        <w:szCs w:val="16"/>
      </w:rPr>
      <w:fldChar w:fldCharType="begin"/>
    </w:r>
    <w:r>
      <w:rPr>
        <w:rFonts w:ascii="Arial" w:hAnsi="Arial" w:cs="Arial"/>
        <w:i/>
        <w:sz w:val="16"/>
        <w:szCs w:val="16"/>
      </w:rPr>
      <w:instrText xml:space="preserve"> DOCPROPERTY  template_name  \* MERGEFORMAT </w:instrText>
    </w:r>
    <w:r>
      <w:rPr>
        <w:rFonts w:ascii="Arial" w:hAnsi="Arial" w:cs="Arial"/>
        <w:i/>
        <w:sz w:val="16"/>
        <w:szCs w:val="16"/>
      </w:rPr>
      <w:fldChar w:fldCharType="separate"/>
    </w:r>
    <w:r>
      <w:rPr>
        <w:rFonts w:ascii="Arial" w:hAnsi="Arial" w:cs="Arial"/>
        <w:i/>
        <w:sz w:val="16"/>
        <w:szCs w:val="16"/>
      </w:rPr>
      <w:t>&lt;&lt;Template Name&gt;&gt;</w:t>
    </w:r>
    <w:r>
      <w:rPr>
        <w:rFonts w:ascii="Arial" w:hAnsi="Arial" w:cs="Arial"/>
        <w:i/>
        <w:sz w:val="16"/>
        <w:szCs w:val="16"/>
      </w:rPr>
      <w:fldChar w:fldCharType="end"/>
    </w:r>
    <w:r w:rsidR="002348DE">
      <w:rPr>
        <w:rFonts w:ascii="Arial" w:hAnsi="Arial" w:cs="Arial"/>
        <w:i/>
        <w:sz w:val="16"/>
        <w:szCs w:val="16"/>
      </w:rPr>
      <w:t xml:space="preserve">                                                  </w:t>
    </w:r>
    <w:r w:rsidR="00A00F16" w:rsidRPr="00A00F16">
      <w:rPr>
        <w:rStyle w:val="PageNumber"/>
        <w:rFonts w:ascii="Arial" w:hAnsi="Arial" w:cs="Arial"/>
        <w:i/>
        <w:sz w:val="16"/>
        <w:szCs w:val="16"/>
      </w:rPr>
      <w:fldChar w:fldCharType="begin"/>
    </w:r>
    <w:r w:rsidR="00A00F16" w:rsidRPr="00A00F16">
      <w:rPr>
        <w:rStyle w:val="PageNumber"/>
        <w:rFonts w:ascii="Arial" w:hAnsi="Arial" w:cs="Arial"/>
        <w:i/>
        <w:sz w:val="16"/>
        <w:szCs w:val="16"/>
      </w:rPr>
      <w:instrText xml:space="preserve"> PAGE </w:instrText>
    </w:r>
    <w:r w:rsidR="00A00F16" w:rsidRPr="00A00F16">
      <w:rPr>
        <w:rStyle w:val="PageNumber"/>
        <w:rFonts w:ascii="Arial" w:hAnsi="Arial" w:cs="Arial"/>
        <w:i/>
        <w:sz w:val="16"/>
        <w:szCs w:val="16"/>
      </w:rPr>
      <w:fldChar w:fldCharType="separate"/>
    </w:r>
    <w:r w:rsidR="00787E61">
      <w:rPr>
        <w:rStyle w:val="PageNumber"/>
        <w:rFonts w:ascii="Arial" w:hAnsi="Arial" w:cs="Arial"/>
        <w:i/>
        <w:noProof/>
        <w:sz w:val="16"/>
        <w:szCs w:val="16"/>
      </w:rPr>
      <w:t>11</w:t>
    </w:r>
    <w:r w:rsidR="00A00F16" w:rsidRPr="00A00F16">
      <w:rPr>
        <w:rStyle w:val="PageNumber"/>
        <w:rFonts w:ascii="Arial" w:hAnsi="Arial" w:cs="Arial"/>
        <w:i/>
        <w:sz w:val="16"/>
        <w:szCs w:val="16"/>
      </w:rPr>
      <w:fldChar w:fldCharType="end"/>
    </w:r>
    <w:r w:rsidR="00A00F16" w:rsidRPr="00A00F16">
      <w:rPr>
        <w:rStyle w:val="PageNumber"/>
        <w:rFonts w:ascii="Arial" w:hAnsi="Arial" w:cs="Arial"/>
        <w:i/>
        <w:sz w:val="16"/>
        <w:szCs w:val="16"/>
      </w:rPr>
      <w:t>/</w:t>
    </w:r>
    <w:r w:rsidR="00A00F16" w:rsidRPr="00A00F16">
      <w:rPr>
        <w:rStyle w:val="PageNumber"/>
        <w:rFonts w:ascii="Arial" w:hAnsi="Arial" w:cs="Arial"/>
        <w:i/>
        <w:sz w:val="16"/>
        <w:szCs w:val="16"/>
      </w:rPr>
      <w:fldChar w:fldCharType="begin"/>
    </w:r>
    <w:r w:rsidR="00A00F16" w:rsidRPr="00A00F16">
      <w:rPr>
        <w:rStyle w:val="PageNumber"/>
        <w:rFonts w:ascii="Arial" w:hAnsi="Arial" w:cs="Arial"/>
        <w:i/>
        <w:sz w:val="16"/>
        <w:szCs w:val="16"/>
      </w:rPr>
      <w:instrText xml:space="preserve"> NUMPAGES </w:instrText>
    </w:r>
    <w:r w:rsidR="00A00F16" w:rsidRPr="00A00F16">
      <w:rPr>
        <w:rStyle w:val="PageNumber"/>
        <w:rFonts w:ascii="Arial" w:hAnsi="Arial" w:cs="Arial"/>
        <w:i/>
        <w:sz w:val="16"/>
        <w:szCs w:val="16"/>
      </w:rPr>
      <w:fldChar w:fldCharType="separate"/>
    </w:r>
    <w:r w:rsidR="00787E61">
      <w:rPr>
        <w:rStyle w:val="PageNumber"/>
        <w:rFonts w:ascii="Arial" w:hAnsi="Arial" w:cs="Arial"/>
        <w:i/>
        <w:noProof/>
        <w:sz w:val="16"/>
        <w:szCs w:val="16"/>
      </w:rPr>
      <w:t>11</w:t>
    </w:r>
    <w:r w:rsidR="00A00F16" w:rsidRPr="00A00F16">
      <w:rPr>
        <w:rStyle w:val="PageNumber"/>
        <w:rFonts w:ascii="Arial" w:hAnsi="Arial" w:cs="Arial"/>
        <w:i/>
        <w:sz w:val="16"/>
        <w:szCs w:val="16"/>
      </w:rPr>
      <w:fldChar w:fldCharType="end"/>
    </w:r>
    <w:r w:rsidR="005B6978" w:rsidRPr="00A00F16">
      <w:rPr>
        <w:rFonts w:ascii="Arial" w:hAnsi="Arial" w:cs="Arial"/>
        <w:i/>
        <w:sz w:val="16"/>
        <w:szCs w:val="16"/>
      </w:rPr>
      <w:t xml:space="preserve">   </w:t>
    </w:r>
    <w:r w:rsidR="00A00F16">
      <w:rPr>
        <w:rFonts w:ascii="Arial" w:hAnsi="Arial" w:cs="Arial"/>
        <w:i/>
        <w:sz w:val="16"/>
        <w:szCs w:val="16"/>
      </w:rPr>
      <w:t xml:space="preserve">                                </w:t>
    </w:r>
    <w:r w:rsidR="00FB734C">
      <w:rPr>
        <w:rFonts w:ascii="Arial" w:hAnsi="Arial" w:cs="Arial"/>
        <w:i/>
        <w:sz w:val="16"/>
        <w:szCs w:val="16"/>
      </w:rPr>
      <w:t xml:space="preserve">                 </w:t>
    </w:r>
    <w:r w:rsidR="002731A6" w:rsidRPr="00A00F16">
      <w:rPr>
        <w:rFonts w:ascii="Arial" w:hAnsi="Arial" w:cs="Arial"/>
        <w:i/>
        <w:sz w:val="16"/>
        <w:szCs w:val="16"/>
      </w:rPr>
      <w:t>Version</w:t>
    </w:r>
    <w:r w:rsidR="002731A6">
      <w:rPr>
        <w:rFonts w:ascii="Arial" w:hAnsi="Arial" w:cs="Arial"/>
        <w:i/>
        <w:sz w:val="16"/>
        <w:szCs w:val="16"/>
      </w:rPr>
      <w:t xml:space="preserve"> No. </w:t>
    </w:r>
    <w:r w:rsidR="002C09BE">
      <w:rPr>
        <w:rFonts w:ascii="Arial" w:hAnsi="Arial" w:cs="Arial"/>
        <w:i/>
        <w:sz w:val="16"/>
        <w:szCs w:val="16"/>
      </w:rPr>
      <w:t>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70A" w:rsidRDefault="00B6270A">
      <w:r>
        <w:separator/>
      </w:r>
    </w:p>
  </w:footnote>
  <w:footnote w:type="continuationSeparator" w:id="0">
    <w:p w:rsidR="00B6270A" w:rsidRDefault="00B627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978" w:rsidRPr="000C070E" w:rsidRDefault="00B6270A" w:rsidP="001F1C16">
    <w:pPr>
      <w:pStyle w:val="Header"/>
      <w:rPr>
        <w:b/>
      </w:rPr>
    </w:pPr>
    <w:r>
      <w:rPr>
        <w:noProof/>
      </w:rPr>
      <w:pict w14:anchorId="538791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75pt;height:57pt;visibility:visible">
          <v:imagedata r:id="rId1" o:title=""/>
        </v:shape>
      </w:pict>
    </w:r>
    <w:r w:rsidR="005B6978" w:rsidRPr="000C070E">
      <w:rPr>
        <w:b/>
        <w:noProof/>
        <w:sz w:val="20"/>
        <w:szCs w:val="20"/>
      </w:rPr>
      <w:t xml:space="preserve">     </w:t>
    </w:r>
    <w:r>
      <w:rPr>
        <w:b/>
        <w:noProof/>
      </w:rPr>
      <w:pict w14:anchorId="12D8861F">
        <v:shape id="_x0000_s2050" type="#_x0000_t75" style="position:absolute;margin-left:685.65pt;margin-top:0;width:79.35pt;height:29.05pt;z-index:1;mso-position-horizontal:right;mso-position-horizontal-relative:text;mso-position-vertical-relative:text" o:userdrawn="t" filled="t" fillcolor="#36f">
          <v:fill opacity="26214f" color2="fill lighten(188)" o:opacity2="26214f" rotate="t" method="linear sigma" focus="100%" type="gradientRadial">
            <o:fill v:ext="view" type="gradientCenter"/>
          </v:fill>
          <v:imagedata r:id="rId2" o:title="HexLogo_small"/>
          <w10:wrap type="square"/>
        </v:shape>
      </w:pict>
    </w:r>
  </w:p>
  <w:p w:rsidR="005B6978" w:rsidRDefault="00A00F16" w:rsidP="00A00F16">
    <w:pPr>
      <w:pStyle w:val="Header"/>
      <w:jc w:val="center"/>
    </w:pPr>
    <w:r w:rsidRPr="00A00F16">
      <w:rPr>
        <w:rFonts w:ascii="Arial" w:hAnsi="Arial" w:cs="Arial"/>
        <w:b/>
      </w:rPr>
      <w:t xml:space="preserve">ETL Design Document </w:t>
    </w:r>
    <w:r w:rsidR="005B6978">
      <w:t>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025D"/>
    <w:multiLevelType w:val="hybridMultilevel"/>
    <w:tmpl w:val="9794AB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F634CA"/>
    <w:multiLevelType w:val="hybridMultilevel"/>
    <w:tmpl w:val="87542A8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E30EF0"/>
    <w:multiLevelType w:val="hybridMultilevel"/>
    <w:tmpl w:val="6CACA3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9A5648"/>
    <w:multiLevelType w:val="hybridMultilevel"/>
    <w:tmpl w:val="B184C5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0B49A5"/>
    <w:multiLevelType w:val="hybridMultilevel"/>
    <w:tmpl w:val="F80CAA32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7F5D91"/>
    <w:multiLevelType w:val="hybridMultilevel"/>
    <w:tmpl w:val="AB1CEA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7A03C2"/>
    <w:multiLevelType w:val="hybridMultilevel"/>
    <w:tmpl w:val="9720273E"/>
    <w:lvl w:ilvl="0" w:tplc="13783EA4">
      <w:start w:val="1"/>
      <w:numFmt w:val="upperLetter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A9D5FEB"/>
    <w:multiLevelType w:val="hybridMultilevel"/>
    <w:tmpl w:val="E974B77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921DCC"/>
    <w:multiLevelType w:val="hybridMultilevel"/>
    <w:tmpl w:val="87542A8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664387F"/>
    <w:multiLevelType w:val="hybridMultilevel"/>
    <w:tmpl w:val="303AB23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A846CC3"/>
    <w:multiLevelType w:val="hybridMultilevel"/>
    <w:tmpl w:val="E5162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AC3FEB"/>
    <w:multiLevelType w:val="hybridMultilevel"/>
    <w:tmpl w:val="40485D3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0F755A7"/>
    <w:multiLevelType w:val="hybridMultilevel"/>
    <w:tmpl w:val="61D46E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E72945"/>
    <w:multiLevelType w:val="hybridMultilevel"/>
    <w:tmpl w:val="C770AB5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6F06524"/>
    <w:multiLevelType w:val="hybridMultilevel"/>
    <w:tmpl w:val="AFFA8F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E190847"/>
    <w:multiLevelType w:val="hybridMultilevel"/>
    <w:tmpl w:val="15CA507C"/>
    <w:lvl w:ilvl="0" w:tplc="1C2AD2D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20E591E"/>
    <w:multiLevelType w:val="multilevel"/>
    <w:tmpl w:val="7D4EBDA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3DF05E7"/>
    <w:multiLevelType w:val="hybridMultilevel"/>
    <w:tmpl w:val="616E35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44001DB"/>
    <w:multiLevelType w:val="hybridMultilevel"/>
    <w:tmpl w:val="7ADE3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5"/>
  </w:num>
  <w:num w:numId="5">
    <w:abstractNumId w:val="17"/>
  </w:num>
  <w:num w:numId="6">
    <w:abstractNumId w:val="3"/>
  </w:num>
  <w:num w:numId="7">
    <w:abstractNumId w:val="13"/>
  </w:num>
  <w:num w:numId="8">
    <w:abstractNumId w:val="6"/>
  </w:num>
  <w:num w:numId="9">
    <w:abstractNumId w:val="9"/>
  </w:num>
  <w:num w:numId="10">
    <w:abstractNumId w:val="0"/>
  </w:num>
  <w:num w:numId="11">
    <w:abstractNumId w:val="12"/>
  </w:num>
  <w:num w:numId="12">
    <w:abstractNumId w:val="15"/>
  </w:num>
  <w:num w:numId="13">
    <w:abstractNumId w:val="16"/>
  </w:num>
  <w:num w:numId="14">
    <w:abstractNumId w:val="18"/>
  </w:num>
  <w:num w:numId="15">
    <w:abstractNumId w:val="10"/>
  </w:num>
  <w:num w:numId="16">
    <w:abstractNumId w:val="7"/>
  </w:num>
  <w:num w:numId="17">
    <w:abstractNumId w:val="4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054E"/>
    <w:rsid w:val="00007D6E"/>
    <w:rsid w:val="00011D8C"/>
    <w:rsid w:val="0001319F"/>
    <w:rsid w:val="0001427B"/>
    <w:rsid w:val="00015003"/>
    <w:rsid w:val="00021563"/>
    <w:rsid w:val="00021D44"/>
    <w:rsid w:val="000257C0"/>
    <w:rsid w:val="000268B4"/>
    <w:rsid w:val="00032C6B"/>
    <w:rsid w:val="000332C2"/>
    <w:rsid w:val="00037A07"/>
    <w:rsid w:val="000409A9"/>
    <w:rsid w:val="00044F81"/>
    <w:rsid w:val="00050D66"/>
    <w:rsid w:val="00053F7D"/>
    <w:rsid w:val="00055A26"/>
    <w:rsid w:val="00060AC8"/>
    <w:rsid w:val="000652ED"/>
    <w:rsid w:val="00066B43"/>
    <w:rsid w:val="00074158"/>
    <w:rsid w:val="0008071D"/>
    <w:rsid w:val="0008128E"/>
    <w:rsid w:val="000841AE"/>
    <w:rsid w:val="000848CA"/>
    <w:rsid w:val="00097252"/>
    <w:rsid w:val="000972B1"/>
    <w:rsid w:val="000A0800"/>
    <w:rsid w:val="000A1DA0"/>
    <w:rsid w:val="000A3A73"/>
    <w:rsid w:val="000A7DC5"/>
    <w:rsid w:val="000B4031"/>
    <w:rsid w:val="000B6157"/>
    <w:rsid w:val="000B6511"/>
    <w:rsid w:val="000B7D90"/>
    <w:rsid w:val="000C070E"/>
    <w:rsid w:val="000C0932"/>
    <w:rsid w:val="000C2B4D"/>
    <w:rsid w:val="000D4A57"/>
    <w:rsid w:val="000D5F04"/>
    <w:rsid w:val="000E1AA9"/>
    <w:rsid w:val="000E21B3"/>
    <w:rsid w:val="000E27A6"/>
    <w:rsid w:val="000F0343"/>
    <w:rsid w:val="000F0F96"/>
    <w:rsid w:val="000F7839"/>
    <w:rsid w:val="0010355F"/>
    <w:rsid w:val="0011007A"/>
    <w:rsid w:val="00120390"/>
    <w:rsid w:val="00122E92"/>
    <w:rsid w:val="0012388B"/>
    <w:rsid w:val="001257DE"/>
    <w:rsid w:val="00137F66"/>
    <w:rsid w:val="00142447"/>
    <w:rsid w:val="0015160C"/>
    <w:rsid w:val="00160BA6"/>
    <w:rsid w:val="00171140"/>
    <w:rsid w:val="00172A6C"/>
    <w:rsid w:val="001767E3"/>
    <w:rsid w:val="001775A7"/>
    <w:rsid w:val="00177779"/>
    <w:rsid w:val="00180111"/>
    <w:rsid w:val="001870E9"/>
    <w:rsid w:val="00192FF7"/>
    <w:rsid w:val="00194919"/>
    <w:rsid w:val="001A2B64"/>
    <w:rsid w:val="001A7992"/>
    <w:rsid w:val="001B3D0E"/>
    <w:rsid w:val="001B4192"/>
    <w:rsid w:val="001B4DDF"/>
    <w:rsid w:val="001B744D"/>
    <w:rsid w:val="001C6473"/>
    <w:rsid w:val="001E33BF"/>
    <w:rsid w:val="001F1C16"/>
    <w:rsid w:val="00200EE4"/>
    <w:rsid w:val="002016CF"/>
    <w:rsid w:val="002019FE"/>
    <w:rsid w:val="00201A14"/>
    <w:rsid w:val="00202B8C"/>
    <w:rsid w:val="00205158"/>
    <w:rsid w:val="00211403"/>
    <w:rsid w:val="00211412"/>
    <w:rsid w:val="00213A1A"/>
    <w:rsid w:val="00217B60"/>
    <w:rsid w:val="00220D97"/>
    <w:rsid w:val="00224125"/>
    <w:rsid w:val="002307DA"/>
    <w:rsid w:val="002320CD"/>
    <w:rsid w:val="0023365B"/>
    <w:rsid w:val="00234099"/>
    <w:rsid w:val="002348DE"/>
    <w:rsid w:val="00241E9C"/>
    <w:rsid w:val="0024517C"/>
    <w:rsid w:val="00250AF8"/>
    <w:rsid w:val="002523F3"/>
    <w:rsid w:val="002531E2"/>
    <w:rsid w:val="002619C1"/>
    <w:rsid w:val="00261D5A"/>
    <w:rsid w:val="002731A6"/>
    <w:rsid w:val="00273DE1"/>
    <w:rsid w:val="00282912"/>
    <w:rsid w:val="00292F82"/>
    <w:rsid w:val="00296AB8"/>
    <w:rsid w:val="002B38EF"/>
    <w:rsid w:val="002B4D0A"/>
    <w:rsid w:val="002B5516"/>
    <w:rsid w:val="002B62BA"/>
    <w:rsid w:val="002C09BE"/>
    <w:rsid w:val="002C1600"/>
    <w:rsid w:val="002C4276"/>
    <w:rsid w:val="002C59C9"/>
    <w:rsid w:val="002C7A4F"/>
    <w:rsid w:val="002C7E6C"/>
    <w:rsid w:val="002D40AB"/>
    <w:rsid w:val="002D66F7"/>
    <w:rsid w:val="002E6596"/>
    <w:rsid w:val="002E6CBA"/>
    <w:rsid w:val="002F15AA"/>
    <w:rsid w:val="002F68A2"/>
    <w:rsid w:val="00300708"/>
    <w:rsid w:val="00307DAC"/>
    <w:rsid w:val="003139BC"/>
    <w:rsid w:val="00313C7C"/>
    <w:rsid w:val="00344139"/>
    <w:rsid w:val="0035157D"/>
    <w:rsid w:val="00351FB7"/>
    <w:rsid w:val="00352187"/>
    <w:rsid w:val="0035628C"/>
    <w:rsid w:val="00362220"/>
    <w:rsid w:val="00365920"/>
    <w:rsid w:val="00374A2D"/>
    <w:rsid w:val="0037520B"/>
    <w:rsid w:val="0037789B"/>
    <w:rsid w:val="00381512"/>
    <w:rsid w:val="00381F88"/>
    <w:rsid w:val="003828E0"/>
    <w:rsid w:val="0038376D"/>
    <w:rsid w:val="00384C8B"/>
    <w:rsid w:val="00393F44"/>
    <w:rsid w:val="00395C7A"/>
    <w:rsid w:val="003A38AE"/>
    <w:rsid w:val="003A48E8"/>
    <w:rsid w:val="003A6C68"/>
    <w:rsid w:val="003A6E89"/>
    <w:rsid w:val="003B1C35"/>
    <w:rsid w:val="003C0B03"/>
    <w:rsid w:val="003C0DA2"/>
    <w:rsid w:val="003C354B"/>
    <w:rsid w:val="003C48EF"/>
    <w:rsid w:val="003C6B0C"/>
    <w:rsid w:val="003D104F"/>
    <w:rsid w:val="003D6EC5"/>
    <w:rsid w:val="003E794E"/>
    <w:rsid w:val="003F7940"/>
    <w:rsid w:val="00405AF2"/>
    <w:rsid w:val="00410891"/>
    <w:rsid w:val="00410A57"/>
    <w:rsid w:val="004119CF"/>
    <w:rsid w:val="00411B78"/>
    <w:rsid w:val="00424DD2"/>
    <w:rsid w:val="004307E7"/>
    <w:rsid w:val="0043292E"/>
    <w:rsid w:val="00433626"/>
    <w:rsid w:val="00436169"/>
    <w:rsid w:val="00436BFE"/>
    <w:rsid w:val="00436EE2"/>
    <w:rsid w:val="00437462"/>
    <w:rsid w:val="00440F7F"/>
    <w:rsid w:val="00444D7A"/>
    <w:rsid w:val="004463B8"/>
    <w:rsid w:val="004513CC"/>
    <w:rsid w:val="00454442"/>
    <w:rsid w:val="00454EAE"/>
    <w:rsid w:val="004610B6"/>
    <w:rsid w:val="00462591"/>
    <w:rsid w:val="004638E2"/>
    <w:rsid w:val="004707A8"/>
    <w:rsid w:val="004727F4"/>
    <w:rsid w:val="004758B3"/>
    <w:rsid w:val="00476E84"/>
    <w:rsid w:val="00477CA5"/>
    <w:rsid w:val="00482390"/>
    <w:rsid w:val="00483C00"/>
    <w:rsid w:val="00484087"/>
    <w:rsid w:val="00484D68"/>
    <w:rsid w:val="00485462"/>
    <w:rsid w:val="00493B45"/>
    <w:rsid w:val="004951D0"/>
    <w:rsid w:val="00495922"/>
    <w:rsid w:val="004A3835"/>
    <w:rsid w:val="004B2AE8"/>
    <w:rsid w:val="004B7C94"/>
    <w:rsid w:val="004C08FB"/>
    <w:rsid w:val="004C22CE"/>
    <w:rsid w:val="004C7205"/>
    <w:rsid w:val="004D245E"/>
    <w:rsid w:val="004D2DA4"/>
    <w:rsid w:val="004D4B8B"/>
    <w:rsid w:val="004D5ABB"/>
    <w:rsid w:val="004E0FFD"/>
    <w:rsid w:val="004E1482"/>
    <w:rsid w:val="004E1C40"/>
    <w:rsid w:val="004E2DFF"/>
    <w:rsid w:val="004E464D"/>
    <w:rsid w:val="004E4831"/>
    <w:rsid w:val="004E58F6"/>
    <w:rsid w:val="00503915"/>
    <w:rsid w:val="00507432"/>
    <w:rsid w:val="005116C3"/>
    <w:rsid w:val="00512426"/>
    <w:rsid w:val="005141C8"/>
    <w:rsid w:val="005144BB"/>
    <w:rsid w:val="00520759"/>
    <w:rsid w:val="00520865"/>
    <w:rsid w:val="00520CF6"/>
    <w:rsid w:val="005217A9"/>
    <w:rsid w:val="0052486C"/>
    <w:rsid w:val="00532CE5"/>
    <w:rsid w:val="0053672F"/>
    <w:rsid w:val="00540525"/>
    <w:rsid w:val="0054079A"/>
    <w:rsid w:val="00542D46"/>
    <w:rsid w:val="00543A8B"/>
    <w:rsid w:val="0055141F"/>
    <w:rsid w:val="0055358E"/>
    <w:rsid w:val="00555436"/>
    <w:rsid w:val="00555DBA"/>
    <w:rsid w:val="00562F36"/>
    <w:rsid w:val="00570A43"/>
    <w:rsid w:val="0058182D"/>
    <w:rsid w:val="00582ACF"/>
    <w:rsid w:val="005911DB"/>
    <w:rsid w:val="00595E26"/>
    <w:rsid w:val="005A0186"/>
    <w:rsid w:val="005A221C"/>
    <w:rsid w:val="005B6978"/>
    <w:rsid w:val="005C001D"/>
    <w:rsid w:val="005D0697"/>
    <w:rsid w:val="005D2752"/>
    <w:rsid w:val="005D27CA"/>
    <w:rsid w:val="005E17A6"/>
    <w:rsid w:val="005E474F"/>
    <w:rsid w:val="005F10DE"/>
    <w:rsid w:val="00604A92"/>
    <w:rsid w:val="00612954"/>
    <w:rsid w:val="00617CFB"/>
    <w:rsid w:val="006211E0"/>
    <w:rsid w:val="00624DFF"/>
    <w:rsid w:val="0062645E"/>
    <w:rsid w:val="0063054E"/>
    <w:rsid w:val="006317EC"/>
    <w:rsid w:val="00641202"/>
    <w:rsid w:val="00641A59"/>
    <w:rsid w:val="006470D0"/>
    <w:rsid w:val="00653C01"/>
    <w:rsid w:val="00654FCC"/>
    <w:rsid w:val="006561B7"/>
    <w:rsid w:val="00670CF5"/>
    <w:rsid w:val="006713A9"/>
    <w:rsid w:val="00671F22"/>
    <w:rsid w:val="00676A7A"/>
    <w:rsid w:val="006816DA"/>
    <w:rsid w:val="00681B81"/>
    <w:rsid w:val="00682F6A"/>
    <w:rsid w:val="00684CBD"/>
    <w:rsid w:val="00686FC4"/>
    <w:rsid w:val="00697290"/>
    <w:rsid w:val="006A4EA0"/>
    <w:rsid w:val="006A5D7A"/>
    <w:rsid w:val="006B2C92"/>
    <w:rsid w:val="006C0597"/>
    <w:rsid w:val="006C30C4"/>
    <w:rsid w:val="006C39FE"/>
    <w:rsid w:val="006D5C57"/>
    <w:rsid w:val="006E3354"/>
    <w:rsid w:val="006E3C73"/>
    <w:rsid w:val="006E701A"/>
    <w:rsid w:val="006F3D5C"/>
    <w:rsid w:val="00711F00"/>
    <w:rsid w:val="0071231D"/>
    <w:rsid w:val="0071247B"/>
    <w:rsid w:val="00712D5A"/>
    <w:rsid w:val="007219E6"/>
    <w:rsid w:val="00726EC8"/>
    <w:rsid w:val="00732C8F"/>
    <w:rsid w:val="00740FC9"/>
    <w:rsid w:val="007443F2"/>
    <w:rsid w:val="00744F7F"/>
    <w:rsid w:val="007467A2"/>
    <w:rsid w:val="00747577"/>
    <w:rsid w:val="00752C5E"/>
    <w:rsid w:val="00761F65"/>
    <w:rsid w:val="00762E5B"/>
    <w:rsid w:val="007674EA"/>
    <w:rsid w:val="00770AD6"/>
    <w:rsid w:val="00771ACD"/>
    <w:rsid w:val="00771F14"/>
    <w:rsid w:val="00774928"/>
    <w:rsid w:val="00775B6B"/>
    <w:rsid w:val="00785019"/>
    <w:rsid w:val="00786F4C"/>
    <w:rsid w:val="00787E61"/>
    <w:rsid w:val="00790C55"/>
    <w:rsid w:val="00790F45"/>
    <w:rsid w:val="00797432"/>
    <w:rsid w:val="007A37DC"/>
    <w:rsid w:val="007C48CA"/>
    <w:rsid w:val="007C6475"/>
    <w:rsid w:val="007D7DAB"/>
    <w:rsid w:val="007E29DC"/>
    <w:rsid w:val="007E46C1"/>
    <w:rsid w:val="007E6A52"/>
    <w:rsid w:val="007E6E9E"/>
    <w:rsid w:val="007F20B1"/>
    <w:rsid w:val="007F485F"/>
    <w:rsid w:val="00804298"/>
    <w:rsid w:val="00812B30"/>
    <w:rsid w:val="00813CC5"/>
    <w:rsid w:val="00816B04"/>
    <w:rsid w:val="00824601"/>
    <w:rsid w:val="008254EE"/>
    <w:rsid w:val="00827C58"/>
    <w:rsid w:val="00836EC0"/>
    <w:rsid w:val="00836EC8"/>
    <w:rsid w:val="008465D2"/>
    <w:rsid w:val="00854C18"/>
    <w:rsid w:val="008626B5"/>
    <w:rsid w:val="0086312D"/>
    <w:rsid w:val="00865CFF"/>
    <w:rsid w:val="00874A93"/>
    <w:rsid w:val="008752AC"/>
    <w:rsid w:val="008759EC"/>
    <w:rsid w:val="0088224E"/>
    <w:rsid w:val="00886BAC"/>
    <w:rsid w:val="00896192"/>
    <w:rsid w:val="0089637E"/>
    <w:rsid w:val="00897B70"/>
    <w:rsid w:val="008A0E4C"/>
    <w:rsid w:val="008A2257"/>
    <w:rsid w:val="008A22EC"/>
    <w:rsid w:val="008A64B8"/>
    <w:rsid w:val="008A7EB2"/>
    <w:rsid w:val="008B0F9D"/>
    <w:rsid w:val="008B23BA"/>
    <w:rsid w:val="008B2ABC"/>
    <w:rsid w:val="008B3DDF"/>
    <w:rsid w:val="008B5A9F"/>
    <w:rsid w:val="008D3128"/>
    <w:rsid w:val="008D36EE"/>
    <w:rsid w:val="008D38DD"/>
    <w:rsid w:val="008D3960"/>
    <w:rsid w:val="008D42C8"/>
    <w:rsid w:val="008E0F60"/>
    <w:rsid w:val="008E258A"/>
    <w:rsid w:val="008E3655"/>
    <w:rsid w:val="008E6A65"/>
    <w:rsid w:val="009017E8"/>
    <w:rsid w:val="00911581"/>
    <w:rsid w:val="009122C6"/>
    <w:rsid w:val="0091410C"/>
    <w:rsid w:val="009179D8"/>
    <w:rsid w:val="00917BCC"/>
    <w:rsid w:val="00926252"/>
    <w:rsid w:val="0093098C"/>
    <w:rsid w:val="009325D3"/>
    <w:rsid w:val="0093273F"/>
    <w:rsid w:val="0093596B"/>
    <w:rsid w:val="009426BD"/>
    <w:rsid w:val="009440B0"/>
    <w:rsid w:val="00944F57"/>
    <w:rsid w:val="00956D2F"/>
    <w:rsid w:val="009578A2"/>
    <w:rsid w:val="00960506"/>
    <w:rsid w:val="009606E6"/>
    <w:rsid w:val="00961DAE"/>
    <w:rsid w:val="00962311"/>
    <w:rsid w:val="009644FB"/>
    <w:rsid w:val="009667E7"/>
    <w:rsid w:val="00974EB1"/>
    <w:rsid w:val="00977518"/>
    <w:rsid w:val="009807F5"/>
    <w:rsid w:val="00985D66"/>
    <w:rsid w:val="00993130"/>
    <w:rsid w:val="00996E57"/>
    <w:rsid w:val="009A06AE"/>
    <w:rsid w:val="009A0BAF"/>
    <w:rsid w:val="009A4380"/>
    <w:rsid w:val="009B6DA1"/>
    <w:rsid w:val="009B7565"/>
    <w:rsid w:val="009C19D6"/>
    <w:rsid w:val="009C4E24"/>
    <w:rsid w:val="009C508F"/>
    <w:rsid w:val="009C5FD9"/>
    <w:rsid w:val="009D1014"/>
    <w:rsid w:val="009D1B7E"/>
    <w:rsid w:val="009D2B6F"/>
    <w:rsid w:val="009E113F"/>
    <w:rsid w:val="009E5448"/>
    <w:rsid w:val="009E6507"/>
    <w:rsid w:val="009E68BB"/>
    <w:rsid w:val="00A00F16"/>
    <w:rsid w:val="00A02EE3"/>
    <w:rsid w:val="00A03FB8"/>
    <w:rsid w:val="00A042C4"/>
    <w:rsid w:val="00A05D79"/>
    <w:rsid w:val="00A111C4"/>
    <w:rsid w:val="00A22399"/>
    <w:rsid w:val="00A243C5"/>
    <w:rsid w:val="00A33D80"/>
    <w:rsid w:val="00A3428F"/>
    <w:rsid w:val="00A34814"/>
    <w:rsid w:val="00A3582A"/>
    <w:rsid w:val="00A3709B"/>
    <w:rsid w:val="00A45568"/>
    <w:rsid w:val="00A51CA2"/>
    <w:rsid w:val="00A54874"/>
    <w:rsid w:val="00A54D18"/>
    <w:rsid w:val="00A60E6F"/>
    <w:rsid w:val="00A7448C"/>
    <w:rsid w:val="00A74DD9"/>
    <w:rsid w:val="00A83E93"/>
    <w:rsid w:val="00A93014"/>
    <w:rsid w:val="00A945DE"/>
    <w:rsid w:val="00A94FC4"/>
    <w:rsid w:val="00AA17E4"/>
    <w:rsid w:val="00AB0DE5"/>
    <w:rsid w:val="00AB36F9"/>
    <w:rsid w:val="00AD0CCA"/>
    <w:rsid w:val="00AD3D86"/>
    <w:rsid w:val="00AD5F27"/>
    <w:rsid w:val="00AD79E1"/>
    <w:rsid w:val="00AE09D3"/>
    <w:rsid w:val="00AF0C9A"/>
    <w:rsid w:val="00AF458F"/>
    <w:rsid w:val="00AF7633"/>
    <w:rsid w:val="00B00834"/>
    <w:rsid w:val="00B03B8A"/>
    <w:rsid w:val="00B05D91"/>
    <w:rsid w:val="00B12B75"/>
    <w:rsid w:val="00B14FF4"/>
    <w:rsid w:val="00B2223B"/>
    <w:rsid w:val="00B226A6"/>
    <w:rsid w:val="00B61BE8"/>
    <w:rsid w:val="00B6270A"/>
    <w:rsid w:val="00B62B7E"/>
    <w:rsid w:val="00B633AA"/>
    <w:rsid w:val="00B638C3"/>
    <w:rsid w:val="00B63C51"/>
    <w:rsid w:val="00B80A98"/>
    <w:rsid w:val="00B8641E"/>
    <w:rsid w:val="00B8768C"/>
    <w:rsid w:val="00B87C0E"/>
    <w:rsid w:val="00B92F21"/>
    <w:rsid w:val="00BB0DAC"/>
    <w:rsid w:val="00BB1627"/>
    <w:rsid w:val="00BB3D61"/>
    <w:rsid w:val="00BC7D1C"/>
    <w:rsid w:val="00BD40DB"/>
    <w:rsid w:val="00BD76E2"/>
    <w:rsid w:val="00BE2C95"/>
    <w:rsid w:val="00BE550E"/>
    <w:rsid w:val="00BE62AB"/>
    <w:rsid w:val="00BE68DF"/>
    <w:rsid w:val="00BE75E4"/>
    <w:rsid w:val="00BF3E46"/>
    <w:rsid w:val="00C1153C"/>
    <w:rsid w:val="00C11E77"/>
    <w:rsid w:val="00C1377E"/>
    <w:rsid w:val="00C17E6B"/>
    <w:rsid w:val="00C32AC8"/>
    <w:rsid w:val="00C35333"/>
    <w:rsid w:val="00C36898"/>
    <w:rsid w:val="00C448AD"/>
    <w:rsid w:val="00C44AC1"/>
    <w:rsid w:val="00C62BED"/>
    <w:rsid w:val="00C67431"/>
    <w:rsid w:val="00C764BE"/>
    <w:rsid w:val="00C906C1"/>
    <w:rsid w:val="00C95068"/>
    <w:rsid w:val="00CA05F7"/>
    <w:rsid w:val="00CB101A"/>
    <w:rsid w:val="00CB290E"/>
    <w:rsid w:val="00CB3D13"/>
    <w:rsid w:val="00CB529B"/>
    <w:rsid w:val="00CE2433"/>
    <w:rsid w:val="00CE2573"/>
    <w:rsid w:val="00CE38C6"/>
    <w:rsid w:val="00CF0D8E"/>
    <w:rsid w:val="00CF188B"/>
    <w:rsid w:val="00CF20E6"/>
    <w:rsid w:val="00CF3DDD"/>
    <w:rsid w:val="00D03BBA"/>
    <w:rsid w:val="00D07D09"/>
    <w:rsid w:val="00D128C3"/>
    <w:rsid w:val="00D209F1"/>
    <w:rsid w:val="00D32B2E"/>
    <w:rsid w:val="00D35923"/>
    <w:rsid w:val="00D35F92"/>
    <w:rsid w:val="00D40471"/>
    <w:rsid w:val="00D41FAC"/>
    <w:rsid w:val="00D5572D"/>
    <w:rsid w:val="00D6193F"/>
    <w:rsid w:val="00D63798"/>
    <w:rsid w:val="00D8275D"/>
    <w:rsid w:val="00D92E4B"/>
    <w:rsid w:val="00DA5205"/>
    <w:rsid w:val="00DB7A6B"/>
    <w:rsid w:val="00DC0505"/>
    <w:rsid w:val="00DC275E"/>
    <w:rsid w:val="00DC529F"/>
    <w:rsid w:val="00DD2E7D"/>
    <w:rsid w:val="00DD3593"/>
    <w:rsid w:val="00DD3D8D"/>
    <w:rsid w:val="00DD5354"/>
    <w:rsid w:val="00DD7F7C"/>
    <w:rsid w:val="00DE0764"/>
    <w:rsid w:val="00DE0E11"/>
    <w:rsid w:val="00DE10DD"/>
    <w:rsid w:val="00DE154C"/>
    <w:rsid w:val="00E04E59"/>
    <w:rsid w:val="00E11600"/>
    <w:rsid w:val="00E15AD1"/>
    <w:rsid w:val="00E16544"/>
    <w:rsid w:val="00E217D4"/>
    <w:rsid w:val="00E21EA8"/>
    <w:rsid w:val="00E24886"/>
    <w:rsid w:val="00E31FF5"/>
    <w:rsid w:val="00E34870"/>
    <w:rsid w:val="00E468A2"/>
    <w:rsid w:val="00E528EF"/>
    <w:rsid w:val="00E56020"/>
    <w:rsid w:val="00E571D5"/>
    <w:rsid w:val="00E63721"/>
    <w:rsid w:val="00E64610"/>
    <w:rsid w:val="00E64DD7"/>
    <w:rsid w:val="00E660A3"/>
    <w:rsid w:val="00E77BC8"/>
    <w:rsid w:val="00E80635"/>
    <w:rsid w:val="00E86E72"/>
    <w:rsid w:val="00E87398"/>
    <w:rsid w:val="00E938FD"/>
    <w:rsid w:val="00E9632B"/>
    <w:rsid w:val="00EA09E7"/>
    <w:rsid w:val="00EC18A5"/>
    <w:rsid w:val="00ED7612"/>
    <w:rsid w:val="00ED77EB"/>
    <w:rsid w:val="00ED7846"/>
    <w:rsid w:val="00EE4407"/>
    <w:rsid w:val="00EE7C55"/>
    <w:rsid w:val="00EF4326"/>
    <w:rsid w:val="00EF4CFA"/>
    <w:rsid w:val="00EF59F5"/>
    <w:rsid w:val="00F007F1"/>
    <w:rsid w:val="00F024EC"/>
    <w:rsid w:val="00F033BB"/>
    <w:rsid w:val="00F12B05"/>
    <w:rsid w:val="00F21536"/>
    <w:rsid w:val="00F22730"/>
    <w:rsid w:val="00F22A8F"/>
    <w:rsid w:val="00F32422"/>
    <w:rsid w:val="00F351B9"/>
    <w:rsid w:val="00F45C3D"/>
    <w:rsid w:val="00F6102D"/>
    <w:rsid w:val="00F62E9D"/>
    <w:rsid w:val="00F641EC"/>
    <w:rsid w:val="00F64D51"/>
    <w:rsid w:val="00F64F3E"/>
    <w:rsid w:val="00F75090"/>
    <w:rsid w:val="00F75ACA"/>
    <w:rsid w:val="00F83635"/>
    <w:rsid w:val="00F93AE8"/>
    <w:rsid w:val="00F978A1"/>
    <w:rsid w:val="00FA3155"/>
    <w:rsid w:val="00FA5551"/>
    <w:rsid w:val="00FB43EF"/>
    <w:rsid w:val="00FB5062"/>
    <w:rsid w:val="00FB734C"/>
    <w:rsid w:val="00FC2216"/>
    <w:rsid w:val="00FC79F4"/>
    <w:rsid w:val="00FD0B30"/>
    <w:rsid w:val="00FD3483"/>
    <w:rsid w:val="00FD61E2"/>
    <w:rsid w:val="00FD7D5F"/>
    <w:rsid w:val="00FE093D"/>
    <w:rsid w:val="00FE465D"/>
    <w:rsid w:val="00FF17E6"/>
    <w:rsid w:val="00FF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2C92"/>
    <w:rPr>
      <w:sz w:val="24"/>
      <w:szCs w:val="24"/>
    </w:rPr>
  </w:style>
  <w:style w:type="paragraph" w:styleId="Heading1">
    <w:name w:val="heading 1"/>
    <w:basedOn w:val="Normal"/>
    <w:next w:val="Normal"/>
    <w:qFormat/>
    <w:rsid w:val="00E21E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E154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A221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F1C16"/>
    <w:pPr>
      <w:tabs>
        <w:tab w:val="center" w:pos="4320"/>
        <w:tab w:val="right" w:pos="8640"/>
      </w:tabs>
    </w:pPr>
  </w:style>
  <w:style w:type="paragraph" w:styleId="Footer">
    <w:name w:val="footer"/>
    <w:aliases w:val="after pg 1,odd pg"/>
    <w:basedOn w:val="Normal"/>
    <w:rsid w:val="001F1C1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61BE8"/>
  </w:style>
  <w:style w:type="paragraph" w:styleId="TOC1">
    <w:name w:val="toc 1"/>
    <w:basedOn w:val="Normal"/>
    <w:next w:val="Normal"/>
    <w:autoRedefine/>
    <w:uiPriority w:val="39"/>
    <w:rsid w:val="009C508F"/>
    <w:pPr>
      <w:spacing w:before="120" w:after="120"/>
    </w:pPr>
    <w:rPr>
      <w:rFonts w:ascii="Arial" w:hAnsi="Arial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F007F1"/>
    <w:pPr>
      <w:ind w:left="240"/>
    </w:pPr>
    <w:rPr>
      <w:rFonts w:ascii="Arial" w:hAnsi="Arial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F007F1"/>
    <w:pPr>
      <w:ind w:left="480"/>
    </w:pPr>
    <w:rPr>
      <w:rFonts w:ascii="Arial" w:hAnsi="Arial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E21EA8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E21EA8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E21EA8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E21EA8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E21EA8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E21EA8"/>
    <w:pPr>
      <w:ind w:left="1920"/>
    </w:pPr>
    <w:rPr>
      <w:sz w:val="18"/>
      <w:szCs w:val="18"/>
    </w:rPr>
  </w:style>
  <w:style w:type="character" w:styleId="Hyperlink">
    <w:name w:val="Hyperlink"/>
    <w:uiPriority w:val="99"/>
    <w:rsid w:val="00E21EA8"/>
    <w:rPr>
      <w:color w:val="0000FF"/>
      <w:u w:val="single"/>
    </w:rPr>
  </w:style>
  <w:style w:type="table" w:styleId="TableGrid">
    <w:name w:val="Table Grid"/>
    <w:basedOn w:val="TableNormal"/>
    <w:rsid w:val="00E04E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Title"/>
    <w:autoRedefine/>
    <w:rsid w:val="00E04E59"/>
  </w:style>
  <w:style w:type="paragraph" w:styleId="Title">
    <w:name w:val="Title"/>
    <w:basedOn w:val="Normal"/>
    <w:qFormat/>
    <w:rsid w:val="00E04E5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DocumentMap">
    <w:name w:val="Document Map"/>
    <w:basedOn w:val="Normal"/>
    <w:semiHidden/>
    <w:rsid w:val="0014244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015003"/>
    <w:pPr>
      <w:ind w:left="240" w:hanging="240"/>
    </w:pPr>
  </w:style>
  <w:style w:type="paragraph" w:customStyle="1" w:styleId="BoxedTitleshaded">
    <w:name w:val="BoxedTitle shaded"/>
    <w:basedOn w:val="Normal"/>
    <w:rsid w:val="00A00F16"/>
    <w:pPr>
      <w:keepNext/>
      <w:keepLines/>
      <w:framePr w:hSpace="187" w:wrap="notBeside" w:vAnchor="text" w:hAnchor="text"/>
      <w:pBdr>
        <w:top w:val="double" w:sz="18" w:space="1" w:color="auto" w:shadow="1"/>
        <w:left w:val="double" w:sz="18" w:space="1" w:color="auto" w:shadow="1"/>
        <w:bottom w:val="double" w:sz="18" w:space="1" w:color="auto" w:shadow="1"/>
        <w:right w:val="double" w:sz="18" w:space="1" w:color="auto" w:shadow="1"/>
      </w:pBdr>
      <w:shd w:val="pct25" w:color="auto" w:fill="auto"/>
      <w:spacing w:before="120" w:after="240" w:line="360" w:lineRule="atLeast"/>
      <w:ind w:left="144" w:right="533"/>
      <w:jc w:val="center"/>
    </w:pPr>
    <w:rPr>
      <w:rFonts w:ascii="Tms Rmn" w:hAnsi="Tms Rmn" w:cs="Latha"/>
      <w:b/>
      <w:spacing w:val="20"/>
      <w:sz w:val="40"/>
      <w:szCs w:val="20"/>
      <w:lang w:bidi="ta-IN"/>
    </w:rPr>
  </w:style>
  <w:style w:type="paragraph" w:customStyle="1" w:styleId="BoxedTitleNbrshaded">
    <w:name w:val="BoxedTitle Nbr shaded"/>
    <w:basedOn w:val="Normal"/>
    <w:rsid w:val="00A00F16"/>
    <w:pPr>
      <w:keepNext/>
      <w:keepLines/>
      <w:framePr w:hSpace="187" w:wrap="notBeside" w:vAnchor="text" w:hAnchor="text"/>
      <w:pBdr>
        <w:top w:val="double" w:sz="18" w:space="1" w:color="auto" w:shadow="1"/>
        <w:left w:val="double" w:sz="18" w:space="1" w:color="auto" w:shadow="1"/>
        <w:bottom w:val="double" w:sz="18" w:space="1" w:color="auto" w:shadow="1"/>
        <w:right w:val="double" w:sz="18" w:space="1" w:color="auto" w:shadow="1"/>
      </w:pBdr>
      <w:shd w:val="pct25" w:color="auto" w:fill="auto"/>
      <w:spacing w:before="1440" w:after="240" w:line="360" w:lineRule="atLeast"/>
      <w:ind w:left="144" w:right="533"/>
    </w:pPr>
    <w:rPr>
      <w:rFonts w:ascii="Tms Rmn" w:hAnsi="Tms Rmn" w:cs="Latha"/>
      <w:b/>
      <w:spacing w:val="20"/>
      <w:sz w:val="40"/>
      <w:szCs w:val="20"/>
      <w:lang w:bidi="ta-IN"/>
    </w:rPr>
  </w:style>
  <w:style w:type="paragraph" w:customStyle="1" w:styleId="Char">
    <w:name w:val="Char"/>
    <w:basedOn w:val="Normal"/>
    <w:rsid w:val="009A0BAF"/>
    <w:pPr>
      <w:spacing w:after="160" w:line="240" w:lineRule="exact"/>
    </w:pPr>
    <w:rPr>
      <w:rFonts w:ascii="Arial" w:eastAsia="Arial" w:hAnsi="Arial" w:cs="Arial"/>
      <w:sz w:val="22"/>
    </w:rPr>
  </w:style>
  <w:style w:type="paragraph" w:customStyle="1" w:styleId="CharCharCharChar">
    <w:name w:val="Char Char Char Char"/>
    <w:basedOn w:val="Normal"/>
    <w:rsid w:val="000F0F96"/>
    <w:pPr>
      <w:spacing w:after="160" w:line="240" w:lineRule="exact"/>
    </w:pPr>
    <w:rPr>
      <w:rFonts w:ascii="Verdana" w:hAnsi="Verdana"/>
      <w:sz w:val="18"/>
      <w:szCs w:val="20"/>
    </w:rPr>
  </w:style>
  <w:style w:type="paragraph" w:customStyle="1" w:styleId="ANSRTblH1">
    <w:name w:val="ANSR Tbl H1"/>
    <w:basedOn w:val="Normal"/>
    <w:rsid w:val="000F0F96"/>
    <w:pPr>
      <w:keepLines/>
      <w:spacing w:before="120" w:after="120"/>
    </w:pPr>
    <w:rPr>
      <w:rFonts w:ascii="Arial Narrow" w:hAnsi="Arial Narrow"/>
      <w:b/>
      <w:sz w:val="16"/>
      <w:szCs w:val="20"/>
    </w:rPr>
  </w:style>
  <w:style w:type="character" w:styleId="CommentReference">
    <w:name w:val="annotation reference"/>
    <w:rsid w:val="00512426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24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12426"/>
  </w:style>
  <w:style w:type="paragraph" w:styleId="CommentSubject">
    <w:name w:val="annotation subject"/>
    <w:basedOn w:val="CommentText"/>
    <w:next w:val="CommentText"/>
    <w:link w:val="CommentSubjectChar"/>
    <w:rsid w:val="00512426"/>
    <w:rPr>
      <w:b/>
      <w:bCs/>
    </w:rPr>
  </w:style>
  <w:style w:type="character" w:customStyle="1" w:styleId="CommentSubjectChar">
    <w:name w:val="Comment Subject Char"/>
    <w:link w:val="CommentSubject"/>
    <w:rsid w:val="00512426"/>
    <w:rPr>
      <w:b/>
      <w:bCs/>
    </w:rPr>
  </w:style>
  <w:style w:type="paragraph" w:styleId="BalloonText">
    <w:name w:val="Balloon Text"/>
    <w:basedOn w:val="Normal"/>
    <w:link w:val="BalloonTextChar"/>
    <w:rsid w:val="005124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1242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2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Workout\DocumentTemplate\Automaton_Word_ETL_Design_template_v1.0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6CFBB-2D9E-46EA-8614-1080773EB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Automaton_Word_ETL_Design_template_v1.0.dotm</Template>
  <TotalTime>124</TotalTime>
  <Pages>11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AGL PS8.9 Financials and HRMS Support_EV</vt:lpstr>
    </vt:vector>
  </TitlesOfParts>
  <Company>Hexaware</Company>
  <LinksUpToDate>false</LinksUpToDate>
  <CharactersWithSpaces>3828</CharactersWithSpaces>
  <SharedDoc>false</SharedDoc>
  <HLinks>
    <vt:vector size="48" baseType="variant">
      <vt:variant>
        <vt:i4>1638459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_Toc248920334</vt:lpwstr>
      </vt:variant>
      <vt:variant>
        <vt:i4>1638459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_Toc248920333</vt:lpwstr>
      </vt:variant>
      <vt:variant>
        <vt:i4>1638459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_Toc248920332</vt:lpwstr>
      </vt:variant>
      <vt:variant>
        <vt:i4>1638459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_Toc248920331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_Toc248920330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_Toc248920329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_Toc248920328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_Toc248920327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AGL PS8.9 Financials and HRMS Support_EV</dc:title>
  <dc:creator>Muthumani R</dc:creator>
  <cp:lastModifiedBy>Muthumani R</cp:lastModifiedBy>
  <cp:revision>31</cp:revision>
  <dcterms:created xsi:type="dcterms:W3CDTF">2016-06-20T11:24:00Z</dcterms:created>
  <dcterms:modified xsi:type="dcterms:W3CDTF">2016-06-24T09:12:00Z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@Title2">
    <vt:lpwstr>ETL Design Template</vt:lpwstr>
  </property>
  <property fmtid="{D5CDD505-2E9C-101B-9397-08002B2CF9AE}" pid="3" name="template_name">
    <vt:lpwstr>&lt;&lt;Template Name&gt;&gt;</vt:lpwstr>
  </property>
  <property fmtid="{D5CDD505-2E9C-101B-9397-08002B2CF9AE}" pid="4" name="document_date">
    <vt:lpwstr>&lt;&lt;Date&gt;&gt;</vt:lpwstr>
  </property>
  <property fmtid="{D5CDD505-2E9C-101B-9397-08002B2CF9AE}" pid="5" name="src_table_names">
    <vt:lpwstr>&lt;&lt;Source Table Names&gt;&gt;</vt:lpwstr>
  </property>
  <property fmtid="{D5CDD505-2E9C-101B-9397-08002B2CF9AE}" pid="6" name="tgt_table_names">
    <vt:lpwstr>&lt;&lt;Target Table Names&gt;&gt;</vt:lpwstr>
  </property>
  <property fmtid="{D5CDD505-2E9C-101B-9397-08002B2CF9AE}" pid="7" name="lkp_table_names">
    <vt:lpwstr>&lt;&lt;Lookup Table Names&gt;&gt;</vt:lpwstr>
  </property>
  <property fmtid="{D5CDD505-2E9C-101B-9397-08002B2CF9AE}" pid="8" name="src_tbl_business_names">
    <vt:lpwstr>&lt;&lt;Source Business Name&gt;&gt;</vt:lpwstr>
  </property>
  <property fmtid="{D5CDD505-2E9C-101B-9397-08002B2CF9AE}" pid="9" name="tgt_tbl_business_names">
    <vt:lpwstr>&lt;&lt;Target Business Names&gt;&gt;</vt:lpwstr>
  </property>
  <property fmtid="{D5CDD505-2E9C-101B-9397-08002B2CF9AE}" pid="10" name="db_details">
    <vt:lpwstr>&lt;&lt;DB Schema Details&gt;&gt;</vt:lpwstr>
  </property>
</Properties>
</file>